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5" w:type="dxa"/>
        <w:jc w:val="center"/>
        <w:tblLook w:val="01E0"/>
      </w:tblPr>
      <w:tblGrid>
        <w:gridCol w:w="4681"/>
        <w:gridCol w:w="2762"/>
        <w:gridCol w:w="2762"/>
      </w:tblGrid>
      <w:tr w:rsidR="00D955C0" w:rsidTr="000F498D">
        <w:trPr>
          <w:trHeight w:hRule="exact" w:val="6945"/>
          <w:jc w:val="center"/>
        </w:trPr>
        <w:tc>
          <w:tcPr>
            <w:tcW w:w="10205" w:type="dxa"/>
            <w:gridSpan w:val="3"/>
          </w:tcPr>
          <w:p w:rsidR="00D955C0" w:rsidRDefault="00D955C0" w:rsidP="00551863">
            <w:pPr>
              <w:jc w:val="center"/>
              <w:rPr>
                <w:b/>
                <w:sz w:val="42"/>
              </w:rPr>
            </w:pPr>
            <w:r>
              <w:rPr>
                <w:noProof/>
                <w:lang w:eastAsia="pt-BR" w:bidi="ar-S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5" o:spid="_x0000_s1026" type="#_x0000_t75" style="position:absolute;left:0;text-align:left;margin-left:12.45pt;margin-top:1.15pt;width:477.25pt;height:346.35pt;z-index:-251658752;visibility:visible">
                  <v:imagedata r:id="rId5" o:title=""/>
                </v:shape>
              </w:pict>
            </w:r>
            <w:r w:rsidRPr="00671CB4">
              <w:rPr>
                <w:b/>
                <w:sz w:val="42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210pt;height:22.5pt" fillcolor="black">
                  <v:shadow color="#868686"/>
                  <v:textpath style="font-family:&quot;Times New Roman&quot;;font-size:24pt;v-text-kern:t" trim="t" fitpath="t" string="COLÉGIO PEDRO II"/>
                </v:shape>
              </w:pict>
            </w:r>
          </w:p>
          <w:p w:rsidR="00D955C0" w:rsidRDefault="00D955C0" w:rsidP="00551863">
            <w:pPr>
              <w:jc w:val="center"/>
              <w:rPr>
                <w:sz w:val="28"/>
              </w:rPr>
            </w:pPr>
            <w:r w:rsidRPr="00671CB4">
              <w:rPr>
                <w:sz w:val="28"/>
              </w:rPr>
              <w:pict>
                <v:shape id="_x0000_i1026" type="#_x0000_t136" style="width:132pt;height:8.25pt" fillcolor="black" stroked="f">
                  <v:shadow color="#868686"/>
                  <v:textpath style="font-family:&quot;Times New Roman&quot;;font-size:12pt;v-text-kern:t" trim="t" fitpath="t" string="U. E. ENGENHO NOVO II"/>
                </v:shape>
              </w:pict>
            </w:r>
          </w:p>
          <w:p w:rsidR="00D955C0" w:rsidRPr="00EF0338" w:rsidRDefault="00D955C0" w:rsidP="00551863">
            <w:pPr>
              <w:jc w:val="center"/>
              <w:rPr>
                <w:sz w:val="12"/>
                <w:szCs w:val="12"/>
              </w:rPr>
            </w:pPr>
          </w:p>
          <w:p w:rsidR="00D955C0" w:rsidRPr="005324B6" w:rsidRDefault="00D955C0" w:rsidP="00551863">
            <w:pPr>
              <w:jc w:val="center"/>
              <w:rPr>
                <w:rFonts w:ascii="Monotype Corsiva" w:hAnsi="Monotype Corsiva"/>
                <w:i/>
                <w:kern w:val="24"/>
                <w:sz w:val="2"/>
                <w:szCs w:val="12"/>
              </w:rPr>
            </w:pPr>
            <w:r w:rsidRPr="00671CB4">
              <w:pict>
                <v:shape id="_x0000_i1027" type="#_x0000_t136" style="width:381pt;height:33.75pt" o:allowoverlap="f" fillcolor="black" stroked="f" strokecolor="#333">
                  <v:fill color2="black" rotate="t"/>
                  <v:shadow color="#868686"/>
                  <v:textpath style="font-family:&quot;Monotype Corsiva&quot;;font-size:28pt;font-weight:bold;v-text-kern:t" trim="t" fitpath="t" string="Formatura 9º Ano do Ensino Fundamental 2011"/>
                </v:shape>
              </w:pict>
            </w:r>
          </w:p>
          <w:p w:rsidR="00D955C0" w:rsidRPr="007C522A" w:rsidRDefault="00D955C0" w:rsidP="00551863">
            <w:pPr>
              <w:jc w:val="center"/>
              <w:rPr>
                <w:rFonts w:ascii="Monotype Corsiva" w:hAnsi="Monotype Corsiva"/>
                <w:i/>
                <w:kern w:val="24"/>
                <w:sz w:val="12"/>
                <w:szCs w:val="12"/>
              </w:rPr>
            </w:pPr>
          </w:p>
          <w:p w:rsidR="00D955C0" w:rsidRDefault="00D955C0" w:rsidP="00551863">
            <w:pPr>
              <w:jc w:val="center"/>
              <w:rPr>
                <w:rFonts w:ascii="Monotype Corsiva" w:hAnsi="Monotype Corsiva"/>
                <w:i/>
                <w:noProof/>
                <w:kern w:val="24"/>
                <w:sz w:val="52"/>
                <w:szCs w:val="52"/>
                <w:lang w:eastAsia="pt-BR" w:bidi="ar-SA"/>
              </w:rPr>
            </w:pPr>
            <w:r>
              <w:rPr>
                <w:noProof/>
                <w:lang w:eastAsia="pt-BR" w:bidi="ar-SA"/>
              </w:rPr>
              <w:pict>
                <v:shape id="Imagem 1" o:spid="_x0000_s1027" type="#_x0000_t75" alt="cópia recortada" style="position:absolute;left:0;text-align:left;margin-left:119.25pt;margin-top:9.6pt;width:261.8pt;height:156.6pt;z-index:251658752;visibility:visible">
                  <v:imagedata r:id="rId6" o:title=""/>
                </v:shape>
              </w:pict>
            </w:r>
          </w:p>
          <w:p w:rsidR="00D955C0" w:rsidRDefault="00D955C0" w:rsidP="00551863">
            <w:pPr>
              <w:jc w:val="center"/>
              <w:rPr>
                <w:rFonts w:ascii="Monotype Corsiva" w:hAnsi="Monotype Corsiva"/>
                <w:i/>
                <w:noProof/>
                <w:kern w:val="24"/>
                <w:sz w:val="52"/>
                <w:szCs w:val="52"/>
                <w:lang w:eastAsia="pt-BR" w:bidi="ar-SA"/>
              </w:rPr>
            </w:pPr>
          </w:p>
          <w:p w:rsidR="00D955C0" w:rsidRDefault="00D955C0" w:rsidP="00551863">
            <w:pPr>
              <w:jc w:val="center"/>
              <w:rPr>
                <w:rFonts w:ascii="Monotype Corsiva" w:hAnsi="Monotype Corsiva"/>
                <w:i/>
                <w:noProof/>
                <w:kern w:val="24"/>
                <w:sz w:val="52"/>
                <w:szCs w:val="52"/>
                <w:lang w:eastAsia="pt-BR" w:bidi="ar-SA"/>
              </w:rPr>
            </w:pPr>
          </w:p>
          <w:p w:rsidR="00D955C0" w:rsidRDefault="00D955C0" w:rsidP="00551863">
            <w:pPr>
              <w:jc w:val="center"/>
              <w:rPr>
                <w:rFonts w:ascii="Monotype Corsiva" w:hAnsi="Monotype Corsiva"/>
                <w:i/>
                <w:noProof/>
                <w:kern w:val="24"/>
                <w:sz w:val="52"/>
                <w:szCs w:val="52"/>
                <w:lang w:eastAsia="pt-BR" w:bidi="ar-SA"/>
              </w:rPr>
            </w:pPr>
          </w:p>
          <w:p w:rsidR="00D955C0" w:rsidRDefault="00D955C0" w:rsidP="00551863">
            <w:pPr>
              <w:jc w:val="center"/>
              <w:rPr>
                <w:rFonts w:ascii="Monotype Corsiva" w:hAnsi="Monotype Corsiva"/>
                <w:i/>
                <w:noProof/>
                <w:kern w:val="24"/>
                <w:sz w:val="52"/>
                <w:szCs w:val="52"/>
                <w:lang w:eastAsia="pt-BR" w:bidi="ar-SA"/>
              </w:rPr>
            </w:pPr>
          </w:p>
          <w:p w:rsidR="00D955C0" w:rsidRDefault="00D955C0" w:rsidP="00551863">
            <w:pPr>
              <w:jc w:val="center"/>
            </w:pPr>
          </w:p>
          <w:p w:rsidR="00D955C0" w:rsidRDefault="00D955C0" w:rsidP="00551863">
            <w:pPr>
              <w:jc w:val="center"/>
            </w:pPr>
          </w:p>
          <w:p w:rsidR="00D955C0" w:rsidRPr="00601962" w:rsidRDefault="00D955C0" w:rsidP="00551863">
            <w:pPr>
              <w:jc w:val="center"/>
              <w:rPr>
                <w:rFonts w:ascii="Monotype Corsiva" w:hAnsi="Monotype Corsiva"/>
                <w:i/>
                <w:kern w:val="24"/>
                <w:sz w:val="16"/>
                <w:szCs w:val="16"/>
              </w:rPr>
            </w:pPr>
          </w:p>
          <w:p w:rsidR="00D955C0" w:rsidRDefault="00D955C0" w:rsidP="00551863">
            <w:pPr>
              <w:jc w:val="center"/>
              <w:rPr>
                <w:rFonts w:ascii="Monotype Corsiva" w:hAnsi="Monotype Corsiva"/>
                <w:i/>
                <w:kern w:val="24"/>
                <w:sz w:val="30"/>
              </w:rPr>
            </w:pPr>
            <w:r w:rsidRPr="00671CB4">
              <w:rPr>
                <w:rFonts w:ascii="Monotype Corsiva" w:hAnsi="Monotype Corsiva"/>
                <w:i/>
                <w:kern w:val="24"/>
                <w:sz w:val="30"/>
              </w:rPr>
              <w:pict>
                <v:shape id="_x0000_i1028" type="#_x0000_t136" style="width:313.5pt;height:11.25pt" fillcolor="black" stroked="f">
                  <v:shadow color="#868686"/>
                  <v:textpath style="font-family:&quot;Monotype Corsiva&quot;;font-size:12pt;v-text-kern:t" trim="t" fitpath="t" string="A Unidade Escolar Engenho Novo II e os formandos 2011 têm a honra de"/>
                </v:shape>
              </w:pict>
            </w:r>
          </w:p>
          <w:p w:rsidR="00D955C0" w:rsidRDefault="00D955C0" w:rsidP="00551863">
            <w:pPr>
              <w:jc w:val="center"/>
              <w:rPr>
                <w:rFonts w:ascii="Monotype Corsiva" w:hAnsi="Monotype Corsiva"/>
                <w:i/>
                <w:kern w:val="24"/>
                <w:sz w:val="30"/>
              </w:rPr>
            </w:pPr>
            <w:r w:rsidRPr="00671CB4">
              <w:rPr>
                <w:rFonts w:ascii="Monotype Corsiva" w:hAnsi="Monotype Corsiva"/>
                <w:i/>
                <w:kern w:val="24"/>
                <w:sz w:val="30"/>
              </w:rPr>
              <w:pict>
                <v:shape id="_x0000_i1029" type="#_x0000_t136" style="width:331.5pt;height:11.25pt" fillcolor="black" stroked="f">
                  <v:shadow color="#868686"/>
                  <v:textpath style="font-family:&quot;Monotype Corsiva&quot;;font-size:12pt;v-text-kern:t" trim="t" fitpath="t" string="convidar V.S.ª para a solenidade de Colação de Grau de Bacharéis em Ciências"/>
                </v:shape>
              </w:pict>
            </w:r>
          </w:p>
          <w:p w:rsidR="00D955C0" w:rsidRPr="00601962" w:rsidRDefault="00D955C0" w:rsidP="00551863">
            <w:pPr>
              <w:jc w:val="center"/>
              <w:rPr>
                <w:rFonts w:ascii="Monotype Corsiva" w:hAnsi="Monotype Corsiva"/>
                <w:i/>
                <w:kern w:val="24"/>
                <w:sz w:val="28"/>
                <w:szCs w:val="26"/>
              </w:rPr>
            </w:pPr>
            <w:r w:rsidRPr="00601962">
              <w:rPr>
                <w:rFonts w:ascii="Monotype Corsiva" w:hAnsi="Monotype Corsiva"/>
                <w:i/>
                <w:kern w:val="24"/>
                <w:sz w:val="28"/>
                <w:szCs w:val="26"/>
              </w:rPr>
              <w:t xml:space="preserve"> </w:t>
            </w:r>
            <w:r w:rsidRPr="00671CB4">
              <w:rPr>
                <w:rFonts w:ascii="Monotype Corsiva" w:hAnsi="Monotype Corsiva"/>
                <w:i/>
                <w:kern w:val="24"/>
                <w:sz w:val="30"/>
              </w:rPr>
              <w:pict>
                <v:shape id="_x0000_i1030" type="#_x0000_t136" style="width:128.25pt;height:11.25pt" fillcolor="black" stroked="f">
                  <v:shadow color="#868686"/>
                  <v:textpath style="font-family:&quot;Monotype Corsiva&quot;;font-size:12pt;v-text-kern:t" trim="t" fitpath="t" string="e Letras pelo Colégio Pedro II."/>
                </v:shape>
              </w:pict>
            </w:r>
          </w:p>
          <w:p w:rsidR="00D955C0" w:rsidRDefault="00D955C0" w:rsidP="00551863">
            <w:pPr>
              <w:jc w:val="center"/>
              <w:rPr>
                <w:rFonts w:ascii="Monotype Corsiva" w:hAnsi="Monotype Corsiva"/>
                <w:i/>
                <w:kern w:val="24"/>
                <w:sz w:val="10"/>
                <w:szCs w:val="10"/>
              </w:rPr>
            </w:pPr>
          </w:p>
          <w:p w:rsidR="00D955C0" w:rsidRPr="00B403FE" w:rsidRDefault="00D955C0" w:rsidP="00551863">
            <w:pPr>
              <w:jc w:val="center"/>
              <w:rPr>
                <w:rFonts w:ascii="Monotype Corsiva" w:hAnsi="Monotype Corsiva"/>
                <w:i/>
                <w:kern w:val="24"/>
                <w:sz w:val="16"/>
              </w:rPr>
            </w:pPr>
            <w:r w:rsidRPr="00671CB4">
              <w:rPr>
                <w:rFonts w:ascii="Monotype Corsiva" w:hAnsi="Monotype Corsiva"/>
                <w:i/>
                <w:kern w:val="24"/>
                <w:sz w:val="30"/>
              </w:rPr>
              <w:pict>
                <v:shape id="_x0000_i1031" type="#_x0000_t136" style="width:167.25pt;height:9.75pt" fillcolor="black" stroked="f">
                  <v:shadow color="#868686"/>
                  <v:textpath style="font-family:&quot;Monotype Corsiva&quot;;font-size:8pt;v-text-kern:t" trim="t" fitpath="t" string="Dia 19 de janeiro de 2012, quinta-feira às dezesseis horas."/>
                </v:shape>
              </w:pict>
            </w:r>
          </w:p>
          <w:p w:rsidR="00D955C0" w:rsidRPr="002759FF" w:rsidRDefault="00D955C0" w:rsidP="00551863">
            <w:pPr>
              <w:jc w:val="center"/>
            </w:pPr>
            <w:r w:rsidRPr="00671CB4">
              <w:rPr>
                <w:rFonts w:ascii="Monotype Corsiva" w:hAnsi="Monotype Corsiva"/>
                <w:i/>
                <w:kern w:val="24"/>
                <w:sz w:val="30"/>
              </w:rPr>
              <w:pict>
                <v:shape id="_x0000_i1032" type="#_x0000_t136" style="width:197.25pt;height:9.75pt" fillcolor="black" stroked="f">
                  <v:shadow color="#868686"/>
                  <v:textpath style="font-family:&quot;Monotype Corsiva&quot;;font-size:8pt;v-text-kern:t" trim="t" fitpath="t" string="Teatro Mario Lago - Campo de São Cristóvão, 177 - São Cristóvão"/>
                </v:shape>
              </w:pict>
            </w:r>
          </w:p>
        </w:tc>
      </w:tr>
      <w:tr w:rsidR="00D955C0" w:rsidTr="00141616">
        <w:trPr>
          <w:trHeight w:hRule="exact" w:val="1501"/>
          <w:jc w:val="center"/>
        </w:trPr>
        <w:tc>
          <w:tcPr>
            <w:tcW w:w="10205" w:type="dxa"/>
            <w:gridSpan w:val="3"/>
          </w:tcPr>
          <w:p w:rsidR="00D955C0" w:rsidRPr="000E4E92" w:rsidRDefault="00D955C0" w:rsidP="00D52300">
            <w:pPr>
              <w:rPr>
                <w:b/>
                <w:kern w:val="20"/>
                <w:sz w:val="21"/>
                <w:szCs w:val="21"/>
              </w:rPr>
            </w:pPr>
          </w:p>
        </w:tc>
      </w:tr>
      <w:tr w:rsidR="00D955C0" w:rsidTr="0006541E">
        <w:trPr>
          <w:trHeight w:val="189"/>
          <w:jc w:val="center"/>
        </w:trPr>
        <w:tc>
          <w:tcPr>
            <w:tcW w:w="4681" w:type="dxa"/>
            <w:vMerge w:val="restart"/>
          </w:tcPr>
          <w:p w:rsidR="00D955C0" w:rsidRDefault="00D955C0" w:rsidP="006E2DE1">
            <w:pPr>
              <w:jc w:val="center"/>
              <w:rPr>
                <w:noProof/>
                <w:lang w:eastAsia="pt-BR" w:bidi="ar-SA"/>
              </w:rPr>
            </w:pPr>
          </w:p>
          <w:p w:rsidR="00D955C0" w:rsidRDefault="00D955C0" w:rsidP="006E2DE1">
            <w:pPr>
              <w:jc w:val="center"/>
            </w:pPr>
            <w:r w:rsidRPr="00671CB4">
              <w:rPr>
                <w:noProof/>
                <w:lang w:eastAsia="pt-BR" w:bidi="ar-SA"/>
              </w:rPr>
              <w:pict>
                <v:shape id="Imagem 4" o:spid="_x0000_i1033" type="#_x0000_t75" style="width:203.25pt;height:1in;visibility:visible">
                  <v:imagedata r:id="rId7" o:title=""/>
                </v:shape>
              </w:pict>
            </w:r>
          </w:p>
          <w:p w:rsidR="00D955C0" w:rsidRDefault="00D955C0" w:rsidP="006E2DE1">
            <w:pPr>
              <w:jc w:val="center"/>
            </w:pPr>
          </w:p>
          <w:p w:rsidR="00D955C0" w:rsidRDefault="00D955C0" w:rsidP="006E2DE1">
            <w:pPr>
              <w:jc w:val="center"/>
            </w:pPr>
          </w:p>
          <w:p w:rsidR="00D955C0" w:rsidRPr="0006541E" w:rsidRDefault="00D955C0" w:rsidP="006E2DE1">
            <w:pPr>
              <w:jc w:val="center"/>
              <w:rPr>
                <w:b/>
                <w:noProof/>
                <w:sz w:val="17"/>
                <w:szCs w:val="19"/>
              </w:rPr>
            </w:pPr>
            <w:r w:rsidRPr="0006541E">
              <w:rPr>
                <w:b/>
                <w:noProof/>
                <w:sz w:val="17"/>
                <w:szCs w:val="19"/>
              </w:rPr>
              <w:t>Diretor Adjunto / Substituto UEENII</w:t>
            </w:r>
          </w:p>
          <w:p w:rsidR="00D955C0" w:rsidRPr="0006541E" w:rsidRDefault="00D955C0" w:rsidP="006E2DE1">
            <w:pPr>
              <w:jc w:val="center"/>
              <w:rPr>
                <w:noProof/>
                <w:sz w:val="17"/>
                <w:szCs w:val="19"/>
              </w:rPr>
            </w:pPr>
            <w:r w:rsidRPr="0006541E">
              <w:rPr>
                <w:noProof/>
                <w:sz w:val="17"/>
                <w:szCs w:val="19"/>
              </w:rPr>
              <w:t>JOÃO LUIZ CHEBLE ALVES</w:t>
            </w:r>
          </w:p>
          <w:p w:rsidR="00D955C0" w:rsidRPr="0006541E" w:rsidRDefault="00D955C0" w:rsidP="006E2DE1">
            <w:pPr>
              <w:jc w:val="center"/>
              <w:rPr>
                <w:b/>
                <w:noProof/>
                <w:sz w:val="17"/>
                <w:szCs w:val="19"/>
              </w:rPr>
            </w:pPr>
          </w:p>
          <w:p w:rsidR="00D955C0" w:rsidRPr="0006541E" w:rsidRDefault="00D955C0" w:rsidP="006E2DE1">
            <w:pPr>
              <w:jc w:val="center"/>
              <w:rPr>
                <w:b/>
                <w:noProof/>
                <w:sz w:val="17"/>
                <w:szCs w:val="19"/>
              </w:rPr>
            </w:pPr>
            <w:r w:rsidRPr="0006541E">
              <w:rPr>
                <w:b/>
                <w:noProof/>
                <w:sz w:val="17"/>
                <w:szCs w:val="19"/>
              </w:rPr>
              <w:t>Diretores Adjuntos</w:t>
            </w:r>
          </w:p>
          <w:p w:rsidR="00D955C0" w:rsidRPr="0006541E" w:rsidRDefault="00D955C0" w:rsidP="006E2DE1">
            <w:pPr>
              <w:jc w:val="center"/>
              <w:rPr>
                <w:noProof/>
                <w:sz w:val="17"/>
                <w:szCs w:val="19"/>
              </w:rPr>
            </w:pPr>
            <w:r w:rsidRPr="0006541E">
              <w:rPr>
                <w:noProof/>
                <w:sz w:val="17"/>
                <w:szCs w:val="19"/>
              </w:rPr>
              <w:t>ELAINE LOPES NOVAIS</w:t>
            </w:r>
          </w:p>
          <w:p w:rsidR="00D955C0" w:rsidRPr="0006541E" w:rsidRDefault="00D955C0" w:rsidP="006E2DE1">
            <w:pPr>
              <w:jc w:val="center"/>
              <w:rPr>
                <w:noProof/>
                <w:sz w:val="17"/>
                <w:szCs w:val="19"/>
              </w:rPr>
            </w:pPr>
            <w:r w:rsidRPr="0006541E">
              <w:rPr>
                <w:noProof/>
                <w:sz w:val="17"/>
                <w:szCs w:val="19"/>
              </w:rPr>
              <w:t>LUIS CARLOS DE ABREU GOMES</w:t>
            </w:r>
          </w:p>
          <w:p w:rsidR="00D955C0" w:rsidRPr="0006541E" w:rsidRDefault="00D955C0" w:rsidP="006E2DE1">
            <w:pPr>
              <w:jc w:val="center"/>
              <w:rPr>
                <w:noProof/>
                <w:sz w:val="17"/>
                <w:szCs w:val="19"/>
              </w:rPr>
            </w:pPr>
          </w:p>
          <w:p w:rsidR="00D955C0" w:rsidRPr="0006541E" w:rsidRDefault="00D955C0" w:rsidP="006E2DE1">
            <w:pPr>
              <w:jc w:val="center"/>
              <w:rPr>
                <w:b/>
                <w:noProof/>
                <w:sz w:val="17"/>
                <w:szCs w:val="19"/>
              </w:rPr>
            </w:pPr>
            <w:r w:rsidRPr="0006541E">
              <w:rPr>
                <w:b/>
                <w:noProof/>
                <w:sz w:val="17"/>
                <w:szCs w:val="19"/>
              </w:rPr>
              <w:t>Assessoria da Direção UEENII</w:t>
            </w:r>
          </w:p>
          <w:p w:rsidR="00D955C0" w:rsidRPr="0006541E" w:rsidRDefault="00D955C0" w:rsidP="006E2DE1">
            <w:pPr>
              <w:jc w:val="center"/>
              <w:rPr>
                <w:noProof/>
                <w:sz w:val="17"/>
                <w:szCs w:val="19"/>
              </w:rPr>
            </w:pPr>
            <w:r w:rsidRPr="0006541E">
              <w:rPr>
                <w:noProof/>
                <w:sz w:val="17"/>
                <w:szCs w:val="19"/>
              </w:rPr>
              <w:t>MAXIMILIANO ALMEIDA BASTOS DA C. MARQUES</w:t>
            </w:r>
          </w:p>
          <w:p w:rsidR="00D955C0" w:rsidRPr="0006541E" w:rsidRDefault="00D955C0" w:rsidP="006E2DE1">
            <w:pPr>
              <w:jc w:val="center"/>
              <w:rPr>
                <w:noProof/>
                <w:sz w:val="17"/>
                <w:szCs w:val="19"/>
              </w:rPr>
            </w:pPr>
            <w:r w:rsidRPr="0006541E">
              <w:rPr>
                <w:noProof/>
                <w:sz w:val="17"/>
                <w:szCs w:val="19"/>
              </w:rPr>
              <w:t>TERESA DE JESUS MANUEL</w:t>
            </w:r>
          </w:p>
          <w:p w:rsidR="00D955C0" w:rsidRPr="0006541E" w:rsidRDefault="00D955C0" w:rsidP="006E2DE1">
            <w:pPr>
              <w:jc w:val="center"/>
              <w:rPr>
                <w:b/>
                <w:noProof/>
                <w:sz w:val="17"/>
                <w:szCs w:val="19"/>
              </w:rPr>
            </w:pPr>
          </w:p>
          <w:p w:rsidR="00D955C0" w:rsidRPr="0006541E" w:rsidRDefault="00D955C0" w:rsidP="006E2DE1">
            <w:pPr>
              <w:jc w:val="center"/>
              <w:rPr>
                <w:b/>
                <w:noProof/>
                <w:sz w:val="17"/>
                <w:szCs w:val="19"/>
              </w:rPr>
            </w:pPr>
            <w:r w:rsidRPr="0006541E">
              <w:rPr>
                <w:b/>
                <w:noProof/>
                <w:sz w:val="17"/>
                <w:szCs w:val="19"/>
              </w:rPr>
              <w:t>Coordenadora da 9º Ano</w:t>
            </w:r>
          </w:p>
          <w:p w:rsidR="00D955C0" w:rsidRPr="0006541E" w:rsidRDefault="00D955C0" w:rsidP="006E2DE1">
            <w:pPr>
              <w:jc w:val="center"/>
              <w:rPr>
                <w:noProof/>
                <w:sz w:val="17"/>
                <w:szCs w:val="19"/>
              </w:rPr>
            </w:pPr>
            <w:r w:rsidRPr="0006541E">
              <w:rPr>
                <w:noProof/>
                <w:sz w:val="17"/>
                <w:szCs w:val="19"/>
              </w:rPr>
              <w:t>TÂNIA DE OLIVEIRA PANARO DO NASCIMENTO</w:t>
            </w:r>
          </w:p>
          <w:p w:rsidR="00D955C0" w:rsidRPr="0006541E" w:rsidRDefault="00D955C0" w:rsidP="002F23B1">
            <w:pPr>
              <w:jc w:val="center"/>
              <w:rPr>
                <w:b/>
                <w:noProof/>
                <w:sz w:val="17"/>
                <w:szCs w:val="19"/>
              </w:rPr>
            </w:pPr>
          </w:p>
          <w:p w:rsidR="00D955C0" w:rsidRPr="0006541E" w:rsidRDefault="00D955C0" w:rsidP="002F23B1">
            <w:pPr>
              <w:jc w:val="center"/>
              <w:rPr>
                <w:b/>
                <w:noProof/>
                <w:sz w:val="17"/>
                <w:szCs w:val="19"/>
              </w:rPr>
            </w:pPr>
            <w:r w:rsidRPr="0006541E">
              <w:rPr>
                <w:b/>
                <w:noProof/>
                <w:sz w:val="17"/>
                <w:szCs w:val="19"/>
              </w:rPr>
              <w:t>Paraninfo do 1º Turno</w:t>
            </w:r>
          </w:p>
          <w:p w:rsidR="00D955C0" w:rsidRPr="0006541E" w:rsidRDefault="00D955C0" w:rsidP="002F23B1">
            <w:pPr>
              <w:jc w:val="center"/>
              <w:rPr>
                <w:noProof/>
                <w:sz w:val="17"/>
                <w:szCs w:val="19"/>
              </w:rPr>
            </w:pPr>
            <w:r w:rsidRPr="0006541E">
              <w:rPr>
                <w:noProof/>
                <w:sz w:val="17"/>
                <w:szCs w:val="19"/>
              </w:rPr>
              <w:t xml:space="preserve">JULIANA PESSOA DE REZENDE </w:t>
            </w:r>
          </w:p>
          <w:p w:rsidR="00D955C0" w:rsidRPr="0006541E" w:rsidRDefault="00D955C0" w:rsidP="002F23B1">
            <w:pPr>
              <w:jc w:val="center"/>
              <w:rPr>
                <w:noProof/>
                <w:sz w:val="17"/>
                <w:szCs w:val="19"/>
              </w:rPr>
            </w:pPr>
          </w:p>
          <w:p w:rsidR="00D955C0" w:rsidRPr="0006541E" w:rsidRDefault="00D955C0" w:rsidP="002F23B1">
            <w:pPr>
              <w:jc w:val="center"/>
              <w:rPr>
                <w:b/>
                <w:noProof/>
                <w:sz w:val="17"/>
                <w:szCs w:val="19"/>
              </w:rPr>
            </w:pPr>
            <w:r w:rsidRPr="0006541E">
              <w:rPr>
                <w:b/>
                <w:noProof/>
                <w:sz w:val="17"/>
                <w:szCs w:val="19"/>
              </w:rPr>
              <w:t>Paraninfo do 2º Turno</w:t>
            </w:r>
          </w:p>
          <w:p w:rsidR="00D955C0" w:rsidRPr="0006541E" w:rsidRDefault="00D955C0" w:rsidP="00907841">
            <w:pPr>
              <w:jc w:val="center"/>
              <w:rPr>
                <w:noProof/>
                <w:sz w:val="17"/>
                <w:szCs w:val="19"/>
              </w:rPr>
            </w:pPr>
            <w:r w:rsidRPr="0006541E">
              <w:rPr>
                <w:noProof/>
                <w:sz w:val="17"/>
                <w:szCs w:val="19"/>
              </w:rPr>
              <w:t>MAXIMILIANO ALMEIDA BASTOS DA C. MARQUES</w:t>
            </w:r>
          </w:p>
          <w:p w:rsidR="00D955C0" w:rsidRPr="002F5339" w:rsidRDefault="00D955C0" w:rsidP="00E82318">
            <w:pPr>
              <w:jc w:val="center"/>
              <w:rPr>
                <w:sz w:val="28"/>
              </w:rPr>
            </w:pPr>
          </w:p>
        </w:tc>
        <w:tc>
          <w:tcPr>
            <w:tcW w:w="5524" w:type="dxa"/>
            <w:gridSpan w:val="2"/>
          </w:tcPr>
          <w:p w:rsidR="00D955C0" w:rsidRPr="00C9114C" w:rsidRDefault="00D955C0" w:rsidP="00CB02BA">
            <w:pPr>
              <w:pBdr>
                <w:bottom w:val="single" w:sz="4" w:space="1" w:color="auto"/>
              </w:pBdr>
              <w:spacing w:line="160" w:lineRule="exact"/>
              <w:rPr>
                <w:rFonts w:ascii="Arial" w:hAnsi="Arial" w:cs="Arial"/>
                <w:b/>
                <w:smallCaps/>
                <w:kern w:val="15"/>
                <w:sz w:val="14"/>
                <w:szCs w:val="14"/>
              </w:rPr>
            </w:pPr>
            <w:r w:rsidRPr="00C9114C">
              <w:rPr>
                <w:rFonts w:ascii="Arial" w:hAnsi="Arial" w:cs="Arial"/>
                <w:b/>
                <w:smallCaps/>
                <w:kern w:val="15"/>
                <w:sz w:val="14"/>
                <w:szCs w:val="14"/>
              </w:rPr>
              <w:t>Professores Homenageados</w:t>
            </w:r>
          </w:p>
          <w:p w:rsidR="00D955C0" w:rsidRPr="00C9114C" w:rsidRDefault="00D955C0" w:rsidP="00CB02BA">
            <w:pPr>
              <w:spacing w:line="160" w:lineRule="exact"/>
              <w:jc w:val="center"/>
              <w:rPr>
                <w:sz w:val="16"/>
              </w:rPr>
            </w:pPr>
          </w:p>
        </w:tc>
      </w:tr>
      <w:tr w:rsidR="00D955C0" w:rsidTr="0006541E">
        <w:trPr>
          <w:trHeight w:val="3254"/>
          <w:jc w:val="center"/>
        </w:trPr>
        <w:tc>
          <w:tcPr>
            <w:tcW w:w="4681" w:type="dxa"/>
            <w:vMerge/>
          </w:tcPr>
          <w:p w:rsidR="00D955C0" w:rsidRDefault="00D955C0" w:rsidP="006E2DE1">
            <w:pPr>
              <w:jc w:val="center"/>
              <w:rPr>
                <w:b/>
                <w:noProof/>
                <w:sz w:val="19"/>
                <w:szCs w:val="19"/>
              </w:rPr>
            </w:pPr>
          </w:p>
        </w:tc>
        <w:tc>
          <w:tcPr>
            <w:tcW w:w="2762" w:type="dxa"/>
          </w:tcPr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bookmarkStart w:id="0" w:name="_GoBack"/>
            <w:bookmarkEnd w:id="0"/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Alcidésio de Oliveira Junior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Alexandre Henrique M</w:t>
            </w:r>
            <w:r>
              <w:rPr>
                <w:rFonts w:ascii="Arial" w:hAnsi="Arial" w:cs="Arial"/>
                <w:color w:val="222222"/>
                <w:sz w:val="14"/>
                <w:szCs w:val="12"/>
              </w:rPr>
              <w:t>.</w:t>
            </w: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 xml:space="preserve"> Guimarães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Aline Gonçalves de Brito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Antonio da Silveira Brasil Junior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Carolina Mary Medeiros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Cláudia Borges Pereira Nogueira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Eduardo Ribas de Biase Guimarães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Érica Barreiros de A</w:t>
            </w:r>
            <w:r>
              <w:rPr>
                <w:rFonts w:ascii="Arial" w:hAnsi="Arial" w:cs="Arial"/>
                <w:color w:val="222222"/>
                <w:sz w:val="14"/>
                <w:szCs w:val="12"/>
              </w:rPr>
              <w:t>.</w:t>
            </w: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 xml:space="preserve"> Mascarenhas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Filipe Lima Rego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Francisco José Henriques Pereira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Jamila Guimarães da Silva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Janaína Palmeira Calado Borges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Jorge Luiz Rodrigues Dimuro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Juliana da Fonseca Hermes Velloso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sz w:val="14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Juliana Rodrigues de Castro</w:t>
            </w:r>
          </w:p>
        </w:tc>
        <w:tc>
          <w:tcPr>
            <w:tcW w:w="2762" w:type="dxa"/>
          </w:tcPr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Kátia Andrade de Oliveira Affonso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Kátia Regina Xavier da Silva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Leonardo Leônidas de Brito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Liliane Machado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Lourdes Maria M</w:t>
            </w:r>
            <w:r>
              <w:rPr>
                <w:rFonts w:ascii="Arial" w:hAnsi="Arial" w:cs="Arial"/>
                <w:color w:val="222222"/>
                <w:sz w:val="14"/>
                <w:szCs w:val="12"/>
              </w:rPr>
              <w:t>.</w:t>
            </w: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 xml:space="preserve"> Campos de Sousa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Maria Lia Gautério Conde Pinto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Máxima de Oliveira Gonçalves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Montgomery Oswaldo Miranda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Rodrigo Tupinambá Carvão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Rosália Vilas Boas Fernandes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Rubens A. Macedo Oda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Sarah Virgínia F</w:t>
            </w:r>
            <w:r>
              <w:rPr>
                <w:rFonts w:ascii="Arial" w:hAnsi="Arial" w:cs="Arial"/>
                <w:color w:val="222222"/>
                <w:sz w:val="14"/>
                <w:szCs w:val="12"/>
              </w:rPr>
              <w:t xml:space="preserve">. </w:t>
            </w: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L</w:t>
            </w:r>
            <w:r>
              <w:rPr>
                <w:rFonts w:ascii="Arial" w:hAnsi="Arial" w:cs="Arial"/>
                <w:color w:val="222222"/>
                <w:sz w:val="14"/>
                <w:szCs w:val="12"/>
              </w:rPr>
              <w:t>.</w:t>
            </w: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 xml:space="preserve"> P</w:t>
            </w:r>
            <w:r>
              <w:rPr>
                <w:rFonts w:ascii="Arial" w:hAnsi="Arial" w:cs="Arial"/>
                <w:color w:val="222222"/>
                <w:sz w:val="14"/>
                <w:szCs w:val="12"/>
              </w:rPr>
              <w:t>.</w:t>
            </w: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 xml:space="preserve"> da F</w:t>
            </w:r>
            <w:r>
              <w:rPr>
                <w:rFonts w:ascii="Arial" w:hAnsi="Arial" w:cs="Arial"/>
                <w:color w:val="222222"/>
                <w:sz w:val="14"/>
                <w:szCs w:val="12"/>
              </w:rPr>
              <w:t>.</w:t>
            </w: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 xml:space="preserve"> Willemes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Soraya Barcellos Izar</w:t>
            </w:r>
          </w:p>
          <w:p w:rsidR="00D955C0" w:rsidRPr="00E11FD9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Vera Regina R</w:t>
            </w:r>
            <w:r>
              <w:rPr>
                <w:rFonts w:ascii="Arial" w:hAnsi="Arial" w:cs="Arial"/>
                <w:color w:val="222222"/>
                <w:sz w:val="14"/>
                <w:szCs w:val="12"/>
              </w:rPr>
              <w:t>.</w:t>
            </w: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 xml:space="preserve"> M</w:t>
            </w:r>
            <w:r>
              <w:rPr>
                <w:rFonts w:ascii="Arial" w:hAnsi="Arial" w:cs="Arial"/>
                <w:color w:val="222222"/>
                <w:sz w:val="14"/>
                <w:szCs w:val="12"/>
              </w:rPr>
              <w:t>.</w:t>
            </w: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 xml:space="preserve"> C</w:t>
            </w:r>
            <w:r>
              <w:rPr>
                <w:rFonts w:ascii="Arial" w:hAnsi="Arial" w:cs="Arial"/>
                <w:color w:val="222222"/>
                <w:sz w:val="14"/>
                <w:szCs w:val="12"/>
              </w:rPr>
              <w:t xml:space="preserve">. </w:t>
            </w: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Simmelhag</w:t>
            </w:r>
          </w:p>
          <w:p w:rsidR="00D955C0" w:rsidRPr="000D6EC1" w:rsidRDefault="00D955C0" w:rsidP="000D6EC1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E11FD9">
              <w:rPr>
                <w:rFonts w:ascii="Arial" w:hAnsi="Arial" w:cs="Arial"/>
                <w:color w:val="222222"/>
                <w:sz w:val="14"/>
                <w:szCs w:val="12"/>
              </w:rPr>
              <w:t>Wanara Wolter Savaget</w:t>
            </w:r>
          </w:p>
        </w:tc>
      </w:tr>
      <w:tr w:rsidR="00D955C0" w:rsidTr="0006541E">
        <w:trPr>
          <w:trHeight w:val="357"/>
          <w:jc w:val="center"/>
        </w:trPr>
        <w:tc>
          <w:tcPr>
            <w:tcW w:w="4681" w:type="dxa"/>
            <w:vMerge/>
          </w:tcPr>
          <w:p w:rsidR="00D955C0" w:rsidRDefault="00D955C0" w:rsidP="006E2DE1">
            <w:pPr>
              <w:jc w:val="center"/>
              <w:rPr>
                <w:b/>
                <w:noProof/>
                <w:sz w:val="19"/>
                <w:szCs w:val="19"/>
              </w:rPr>
            </w:pPr>
          </w:p>
        </w:tc>
        <w:tc>
          <w:tcPr>
            <w:tcW w:w="5524" w:type="dxa"/>
            <w:gridSpan w:val="2"/>
          </w:tcPr>
          <w:p w:rsidR="00D955C0" w:rsidRPr="00C9114C" w:rsidRDefault="00D955C0" w:rsidP="00CB02BA">
            <w:pPr>
              <w:pBdr>
                <w:bottom w:val="single" w:sz="4" w:space="1" w:color="auto"/>
              </w:pBdr>
              <w:spacing w:line="160" w:lineRule="exact"/>
              <w:rPr>
                <w:rFonts w:ascii="Arial" w:hAnsi="Arial" w:cs="Arial"/>
                <w:b/>
                <w:smallCaps/>
                <w:kern w:val="15"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kern w:val="15"/>
                <w:sz w:val="14"/>
                <w:szCs w:val="14"/>
              </w:rPr>
              <w:t xml:space="preserve">Funcionários </w:t>
            </w:r>
            <w:r w:rsidRPr="00C9114C">
              <w:rPr>
                <w:rFonts w:ascii="Arial" w:hAnsi="Arial" w:cs="Arial"/>
                <w:b/>
                <w:smallCaps/>
                <w:kern w:val="15"/>
                <w:sz w:val="14"/>
                <w:szCs w:val="14"/>
              </w:rPr>
              <w:t xml:space="preserve"> Homenageados</w:t>
            </w:r>
          </w:p>
          <w:p w:rsidR="00D955C0" w:rsidRPr="00C9114C" w:rsidRDefault="00D955C0" w:rsidP="00CB02BA">
            <w:pPr>
              <w:spacing w:line="160" w:lineRule="exact"/>
              <w:jc w:val="center"/>
              <w:rPr>
                <w:sz w:val="16"/>
              </w:rPr>
            </w:pPr>
          </w:p>
        </w:tc>
      </w:tr>
      <w:tr w:rsidR="00D955C0" w:rsidTr="00141616">
        <w:trPr>
          <w:trHeight w:val="2687"/>
          <w:jc w:val="center"/>
        </w:trPr>
        <w:tc>
          <w:tcPr>
            <w:tcW w:w="4681" w:type="dxa"/>
            <w:vMerge/>
          </w:tcPr>
          <w:p w:rsidR="00D955C0" w:rsidRDefault="00D955C0" w:rsidP="006E2DE1">
            <w:pPr>
              <w:jc w:val="center"/>
              <w:rPr>
                <w:b/>
                <w:noProof/>
                <w:sz w:val="19"/>
                <w:szCs w:val="19"/>
              </w:rPr>
            </w:pPr>
          </w:p>
        </w:tc>
        <w:tc>
          <w:tcPr>
            <w:tcW w:w="2762" w:type="dxa"/>
          </w:tcPr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Alexandre Moura de Souza Filho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Cintia Aparecida de Souza Soares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David Rodrigues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Fabio Seixas Torres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Francisco Carlos Ribeiro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Francisco José de Souza Pinto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Gilberto de Sá da Silva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Jorge Luiz Neves de Assumpção</w:t>
            </w:r>
          </w:p>
          <w:p w:rsidR="00D955C0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José Antonio da Cruz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Joselita de Assis Rocha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Laura de Fátima Vieira da Silva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</w:p>
        </w:tc>
        <w:tc>
          <w:tcPr>
            <w:tcW w:w="2762" w:type="dxa"/>
          </w:tcPr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Marcos Antonio Serra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Mario (Sr) César Paiva (póstumo)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Natanael Pereira da Silva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Paulo Rogério Fontes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Raul Rodrigues Lavos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Regina Maria dos Santos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Regina Lucia Faig Torres P</w:t>
            </w:r>
            <w:r>
              <w:rPr>
                <w:rFonts w:ascii="Arial" w:hAnsi="Arial" w:cs="Arial"/>
                <w:color w:val="222222"/>
                <w:sz w:val="14"/>
                <w:szCs w:val="12"/>
              </w:rPr>
              <w:t>.</w:t>
            </w: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 xml:space="preserve"> da Rocha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Renato Gonçalves de Prado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Robson Barbosa Prazeres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  <w:r w:rsidRPr="003B648D">
              <w:rPr>
                <w:rFonts w:ascii="Arial" w:hAnsi="Arial" w:cs="Arial"/>
                <w:color w:val="222222"/>
                <w:sz w:val="14"/>
                <w:szCs w:val="12"/>
              </w:rPr>
              <w:t>Sebastião Vargas (póstumo)</w:t>
            </w:r>
          </w:p>
          <w:p w:rsidR="00D955C0" w:rsidRPr="003B648D" w:rsidRDefault="00D955C0" w:rsidP="003B648D">
            <w:pPr>
              <w:spacing w:after="40"/>
              <w:jc w:val="center"/>
              <w:rPr>
                <w:rFonts w:ascii="Arial" w:hAnsi="Arial" w:cs="Arial"/>
                <w:color w:val="222222"/>
                <w:sz w:val="14"/>
                <w:szCs w:val="12"/>
              </w:rPr>
            </w:pPr>
          </w:p>
        </w:tc>
      </w:tr>
    </w:tbl>
    <w:p w:rsidR="00D955C0" w:rsidRPr="00242B29" w:rsidRDefault="00D955C0" w:rsidP="0083572D">
      <w:pPr>
        <w:jc w:val="center"/>
        <w:rPr>
          <w:szCs w:val="20"/>
        </w:rPr>
      </w:pPr>
      <w:r w:rsidRPr="00242B29">
        <w:rPr>
          <w:szCs w:val="20"/>
        </w:rPr>
        <w:t>MINISTÉRIO DA EDUCAÇÃO</w:t>
      </w:r>
    </w:p>
    <w:p w:rsidR="00D955C0" w:rsidRPr="00242B29" w:rsidRDefault="00D955C0" w:rsidP="00D87615">
      <w:pPr>
        <w:jc w:val="center"/>
        <w:rPr>
          <w:b/>
          <w:sz w:val="40"/>
          <w:szCs w:val="40"/>
        </w:rPr>
      </w:pPr>
      <w:r w:rsidRPr="00242B29">
        <w:rPr>
          <w:b/>
          <w:sz w:val="40"/>
          <w:szCs w:val="40"/>
        </w:rPr>
        <w:t>COLÉGIO PEDRO II</w:t>
      </w:r>
    </w:p>
    <w:p w:rsidR="00D955C0" w:rsidRPr="00242B29" w:rsidRDefault="00D955C0" w:rsidP="00D87615">
      <w:pPr>
        <w:jc w:val="center"/>
      </w:pPr>
      <w:r w:rsidRPr="00242B29">
        <w:t>U. E. ENGENHO NOVO II</w:t>
      </w:r>
    </w:p>
    <w:p w:rsidR="00D955C0" w:rsidRPr="00A91EBB" w:rsidRDefault="00D955C0" w:rsidP="00D87615">
      <w:pPr>
        <w:jc w:val="center"/>
        <w:rPr>
          <w:sz w:val="10"/>
          <w:szCs w:val="10"/>
        </w:rPr>
      </w:pPr>
    </w:p>
    <w:p w:rsidR="00D955C0" w:rsidRPr="00242B29" w:rsidRDefault="00D955C0" w:rsidP="00E33A8E">
      <w:pPr>
        <w:jc w:val="center"/>
        <w:rPr>
          <w:rFonts w:ascii="Monotype Corsiva" w:hAnsi="Monotype Corsiva"/>
          <w:i/>
          <w:kern w:val="24"/>
          <w:sz w:val="50"/>
          <w:szCs w:val="50"/>
        </w:rPr>
      </w:pPr>
      <w:r w:rsidRPr="00242B29">
        <w:rPr>
          <w:rFonts w:ascii="Monotype Corsiva" w:hAnsi="Monotype Corsiva"/>
          <w:i/>
          <w:kern w:val="24"/>
          <w:sz w:val="50"/>
          <w:szCs w:val="50"/>
        </w:rPr>
        <w:t>Formatura 9º Ano do Ensino Fundamental 2011</w:t>
      </w:r>
    </w:p>
    <w:p w:rsidR="00D955C0" w:rsidRPr="00D053EA" w:rsidRDefault="00D955C0" w:rsidP="00BD64FF">
      <w:pPr>
        <w:jc w:val="center"/>
        <w:rPr>
          <w:rFonts w:ascii="Monotype Corsiva" w:hAnsi="Monotype Corsiva"/>
          <w:i/>
          <w:kern w:val="24"/>
          <w:sz w:val="20"/>
          <w:szCs w:val="10"/>
        </w:rPr>
      </w:pPr>
    </w:p>
    <w:p w:rsidR="00D955C0" w:rsidRPr="00ED0D18" w:rsidRDefault="00D955C0" w:rsidP="007F06A0">
      <w:pPr>
        <w:ind w:left="176"/>
        <w:jc w:val="center"/>
        <w:rPr>
          <w:rFonts w:ascii="Arial" w:hAnsi="Arial" w:cs="Arial"/>
          <w:smallCaps/>
          <w:kern w:val="20"/>
          <w:sz w:val="16"/>
          <w:szCs w:val="14"/>
        </w:rPr>
      </w:pPr>
      <w:r w:rsidRPr="00ED0D18">
        <w:rPr>
          <w:rFonts w:ascii="Arial" w:hAnsi="Arial" w:cs="Arial"/>
          <w:smallCaps/>
          <w:kern w:val="20"/>
          <w:sz w:val="16"/>
          <w:szCs w:val="14"/>
        </w:rPr>
        <w:t>Ministro da Educação</w:t>
      </w:r>
    </w:p>
    <w:p w:rsidR="00D955C0" w:rsidRPr="00ED0D18" w:rsidRDefault="00D955C0" w:rsidP="008767B0">
      <w:pPr>
        <w:spacing w:after="200"/>
        <w:ind w:left="176"/>
        <w:jc w:val="center"/>
        <w:rPr>
          <w:b/>
          <w:kern w:val="20"/>
          <w:sz w:val="22"/>
          <w:szCs w:val="20"/>
        </w:rPr>
      </w:pPr>
      <w:r w:rsidRPr="00ED0D18">
        <w:rPr>
          <w:b/>
          <w:kern w:val="20"/>
          <w:sz w:val="22"/>
          <w:szCs w:val="20"/>
        </w:rPr>
        <w:t>FERNANDO HADDAD</w:t>
      </w:r>
    </w:p>
    <w:p w:rsidR="00D955C0" w:rsidRPr="00ED0D18" w:rsidRDefault="00D955C0" w:rsidP="007F06A0">
      <w:pPr>
        <w:ind w:left="176"/>
        <w:jc w:val="center"/>
        <w:rPr>
          <w:rFonts w:ascii="Arial" w:hAnsi="Arial" w:cs="Arial"/>
          <w:smallCaps/>
          <w:kern w:val="20"/>
          <w:sz w:val="16"/>
          <w:szCs w:val="14"/>
        </w:rPr>
      </w:pPr>
      <w:r w:rsidRPr="00ED0D18">
        <w:rPr>
          <w:rFonts w:ascii="Arial" w:hAnsi="Arial" w:cs="Arial"/>
          <w:smallCaps/>
          <w:kern w:val="20"/>
          <w:sz w:val="16"/>
          <w:szCs w:val="14"/>
        </w:rPr>
        <w:t>Diretora-Geral do Colégio Pedro II</w:t>
      </w:r>
    </w:p>
    <w:p w:rsidR="00D955C0" w:rsidRPr="00ED0D18" w:rsidRDefault="00D955C0" w:rsidP="008767B0">
      <w:pPr>
        <w:spacing w:after="60"/>
        <w:ind w:left="176"/>
        <w:jc w:val="center"/>
        <w:rPr>
          <w:rFonts w:ascii="Monotype Corsiva" w:hAnsi="Monotype Corsiva"/>
          <w:b/>
          <w:kern w:val="20"/>
          <w:szCs w:val="22"/>
        </w:rPr>
      </w:pPr>
      <w:r w:rsidRPr="00ED0D18">
        <w:rPr>
          <w:rFonts w:ascii="Monotype Corsiva" w:hAnsi="Monotype Corsiva"/>
          <w:b/>
          <w:kern w:val="20"/>
          <w:szCs w:val="22"/>
        </w:rPr>
        <w:t>Profa. Vera Maria Ferreira Rodrigues</w:t>
      </w:r>
    </w:p>
    <w:p w:rsidR="00D955C0" w:rsidRPr="00ED0D18" w:rsidRDefault="00D955C0" w:rsidP="007F06A0">
      <w:pPr>
        <w:ind w:left="176"/>
        <w:jc w:val="center"/>
        <w:rPr>
          <w:rFonts w:ascii="Arial" w:hAnsi="Arial" w:cs="Arial"/>
          <w:smallCaps/>
          <w:kern w:val="20"/>
          <w:sz w:val="16"/>
          <w:szCs w:val="14"/>
        </w:rPr>
      </w:pPr>
      <w:r w:rsidRPr="00ED0D18">
        <w:rPr>
          <w:rFonts w:ascii="Arial" w:hAnsi="Arial" w:cs="Arial"/>
          <w:smallCaps/>
          <w:kern w:val="20"/>
          <w:sz w:val="16"/>
          <w:szCs w:val="14"/>
        </w:rPr>
        <w:t>Diretora de Ensino</w:t>
      </w:r>
    </w:p>
    <w:p w:rsidR="00D955C0" w:rsidRPr="00ED0D18" w:rsidRDefault="00D955C0" w:rsidP="008767B0">
      <w:pPr>
        <w:spacing w:after="60"/>
        <w:ind w:left="176"/>
        <w:jc w:val="center"/>
        <w:rPr>
          <w:rFonts w:ascii="Monotype Corsiva" w:hAnsi="Monotype Corsiva"/>
          <w:b/>
          <w:kern w:val="20"/>
          <w:szCs w:val="22"/>
        </w:rPr>
      </w:pPr>
      <w:r w:rsidRPr="00ED0D18">
        <w:rPr>
          <w:rFonts w:ascii="Monotype Corsiva" w:hAnsi="Monotype Corsiva"/>
          <w:b/>
          <w:kern w:val="20"/>
          <w:szCs w:val="22"/>
        </w:rPr>
        <w:t>Profa. Anna Cristina Cardozo da Fonseca</w:t>
      </w:r>
    </w:p>
    <w:p w:rsidR="00D955C0" w:rsidRPr="00ED0D18" w:rsidRDefault="00D955C0" w:rsidP="007F06A0">
      <w:pPr>
        <w:ind w:left="176"/>
        <w:jc w:val="center"/>
        <w:rPr>
          <w:rFonts w:ascii="Arial" w:hAnsi="Arial" w:cs="Arial"/>
          <w:smallCaps/>
          <w:kern w:val="20"/>
          <w:sz w:val="16"/>
          <w:szCs w:val="14"/>
        </w:rPr>
      </w:pPr>
      <w:r w:rsidRPr="00ED0D18">
        <w:rPr>
          <w:rFonts w:ascii="Arial" w:hAnsi="Arial" w:cs="Arial"/>
          <w:smallCaps/>
          <w:kern w:val="20"/>
          <w:sz w:val="16"/>
          <w:szCs w:val="14"/>
        </w:rPr>
        <w:t>Diretora da Unidade Escolar Engenho Novo II</w:t>
      </w:r>
    </w:p>
    <w:p w:rsidR="00D955C0" w:rsidRPr="00ED0D18" w:rsidRDefault="00D955C0" w:rsidP="007F06A0">
      <w:pPr>
        <w:ind w:left="176"/>
        <w:jc w:val="center"/>
        <w:rPr>
          <w:rFonts w:ascii="Monotype Corsiva" w:hAnsi="Monotype Corsiva"/>
          <w:b/>
          <w:kern w:val="20"/>
          <w:szCs w:val="22"/>
        </w:rPr>
      </w:pPr>
      <w:r w:rsidRPr="00ED0D18">
        <w:rPr>
          <w:rFonts w:ascii="Monotype Corsiva" w:hAnsi="Monotype Corsiva"/>
          <w:b/>
          <w:kern w:val="20"/>
          <w:szCs w:val="22"/>
        </w:rPr>
        <w:t>Profa. Daisy Lucia Gomes de Oliveira</w:t>
      </w:r>
    </w:p>
    <w:p w:rsidR="00D955C0" w:rsidRPr="00A76F03" w:rsidRDefault="00D955C0" w:rsidP="00CB5934">
      <w:pPr>
        <w:jc w:val="both"/>
        <w:rPr>
          <w:b/>
          <w:kern w:val="20"/>
        </w:rPr>
      </w:pPr>
    </w:p>
    <w:p w:rsidR="00D955C0" w:rsidRPr="00A76F03" w:rsidRDefault="00D955C0" w:rsidP="004E2D2D">
      <w:pPr>
        <w:jc w:val="both"/>
        <w:rPr>
          <w:rFonts w:cs="Times New Roman"/>
          <w:b/>
        </w:rPr>
        <w:sectPr w:rsidR="00D955C0" w:rsidRPr="00A76F03" w:rsidSect="00132E44">
          <w:type w:val="continuous"/>
          <w:pgSz w:w="11906" w:h="16838" w:code="9"/>
          <w:pgMar w:top="851" w:right="851" w:bottom="851" w:left="851" w:header="709" w:footer="709" w:gutter="0"/>
          <w:cols w:space="284"/>
          <w:docGrid w:linePitch="360"/>
        </w:sectPr>
      </w:pPr>
    </w:p>
    <w:p w:rsidR="00D955C0" w:rsidRPr="00E76FD8" w:rsidRDefault="00D955C0" w:rsidP="00EA7BFD">
      <w:pPr>
        <w:pBdr>
          <w:bottom w:val="single" w:sz="4" w:space="1" w:color="auto"/>
        </w:pBdr>
        <w:rPr>
          <w:rFonts w:ascii="Arial" w:hAnsi="Arial" w:cs="Arial"/>
          <w:b/>
          <w:smallCaps/>
          <w:kern w:val="15"/>
          <w:sz w:val="12"/>
          <w:szCs w:val="12"/>
        </w:rPr>
      </w:pPr>
      <w:r w:rsidRPr="00E76FD8">
        <w:rPr>
          <w:rFonts w:ascii="Arial" w:hAnsi="Arial" w:cs="Arial"/>
          <w:b/>
          <w:smallCaps/>
          <w:kern w:val="15"/>
          <w:sz w:val="12"/>
          <w:szCs w:val="12"/>
        </w:rPr>
        <w:t xml:space="preserve">Patrono </w:t>
      </w:r>
    </w:p>
    <w:p w:rsidR="00D955C0" w:rsidRPr="00743EBE" w:rsidRDefault="00D955C0" w:rsidP="00EA7BFD">
      <w:pPr>
        <w:spacing w:line="360" w:lineRule="auto"/>
        <w:rPr>
          <w:rFonts w:ascii="Arial" w:hAnsi="Arial" w:cs="Arial"/>
          <w:smallCaps/>
          <w:kern w:val="12"/>
          <w:sz w:val="12"/>
          <w:szCs w:val="12"/>
        </w:rPr>
      </w:pPr>
      <w:r w:rsidRPr="00743EBE">
        <w:rPr>
          <w:rFonts w:ascii="Arial" w:hAnsi="Arial" w:cs="Arial"/>
          <w:smallCaps/>
          <w:color w:val="222222"/>
          <w:kern w:val="12"/>
          <w:sz w:val="12"/>
          <w:szCs w:val="12"/>
        </w:rPr>
        <w:t>Caio Fernando Abreu</w:t>
      </w:r>
    </w:p>
    <w:p w:rsidR="00D955C0" w:rsidRPr="004E2D2D" w:rsidRDefault="00D955C0" w:rsidP="004E2D2D">
      <w:pPr>
        <w:jc w:val="both"/>
        <w:rPr>
          <w:rFonts w:cs="Times New Roman"/>
          <w:b/>
          <w:sz w:val="12"/>
          <w:szCs w:val="12"/>
        </w:rPr>
      </w:pPr>
      <w:r w:rsidRPr="004E2D2D">
        <w:rPr>
          <w:rFonts w:cs="Times New Roman"/>
          <w:b/>
          <w:sz w:val="12"/>
          <w:szCs w:val="12"/>
        </w:rPr>
        <w:t>TURMA 901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ANA CLARA BISPO FERREIRA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BEATRIZ SOARES DE LYRA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BERNARDO FARIA VAZ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CAROLLINE SOUZA PIZOEIRO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DANDARA ARAUJO DE SOUSA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DEBORA SANTOS OLIVEIRA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DOUGLAS TAVARES ALVES DA SILVA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GABRIEL FERREIRA MARTINS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GABRIEL MAGALHÃES C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DE SOUSA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GABRIELA VASCONCELOS S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DUTRA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INGRYD DE MELLO AZEVEDO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JULIANA SALES LOPES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LARISSA DA SILVA MARTINS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LEANDRO BERTOLDO DE OLIVEIRA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LETICIA BENTO DOS SANTOS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LETÍCIA MOURA DE SANTANNA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LUCAS FERNANDES FALSETT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LUIZA BRITTO FERREIRA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MARCO ANTONIO DE MATTOS PACHECO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MARIA LUIZA SCHUASTE MARINS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MARIANA FERNANADES NOGUEIRA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MARIANA OLIVEIRA DOS SANTOS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MATHEUS HENRIQUE DOS R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RODRIGUES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MATHEUS TEIXEIRA G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DE A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CAMIÑA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NADINNI SIQUEIRA HORATO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PALOMA RIPPER C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DE AZEVEDO COE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RODRIGO FERREIRA DA SILVA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SAMARA CARVALHO DE SOUZA SILVA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SAMUEL CARVALHO CARIELLO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VICTOR HUGO BORGES SIMÕES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VITÓRIA CRISTINA DE O</w:t>
      </w:r>
      <w:r>
        <w:rPr>
          <w:rFonts w:cs="Times New Roman"/>
          <w:sz w:val="12"/>
          <w:szCs w:val="12"/>
        </w:rPr>
        <w:t xml:space="preserve">. </w:t>
      </w:r>
      <w:r w:rsidRPr="004E2D2D">
        <w:rPr>
          <w:rFonts w:cs="Times New Roman"/>
          <w:sz w:val="12"/>
          <w:szCs w:val="12"/>
        </w:rPr>
        <w:t xml:space="preserve">E ROCHA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WALKIRIA DA PENHA MENEZES </w:t>
      </w:r>
    </w:p>
    <w:p w:rsidR="00D955C0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YURI HENRIQUE DE A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ROCHA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Pr="00E76FD8" w:rsidRDefault="00D955C0" w:rsidP="00EA7BFD">
      <w:pPr>
        <w:pBdr>
          <w:bottom w:val="single" w:sz="4" w:space="1" w:color="auto"/>
        </w:pBdr>
        <w:rPr>
          <w:rFonts w:ascii="Arial" w:hAnsi="Arial" w:cs="Arial"/>
          <w:b/>
          <w:smallCaps/>
          <w:kern w:val="15"/>
          <w:sz w:val="12"/>
          <w:szCs w:val="12"/>
        </w:rPr>
      </w:pPr>
      <w:r w:rsidRPr="00E76FD8">
        <w:rPr>
          <w:rFonts w:ascii="Arial" w:hAnsi="Arial" w:cs="Arial"/>
          <w:b/>
          <w:smallCaps/>
          <w:kern w:val="15"/>
          <w:sz w:val="12"/>
          <w:szCs w:val="12"/>
        </w:rPr>
        <w:t xml:space="preserve">Patrono </w:t>
      </w:r>
    </w:p>
    <w:p w:rsidR="00D955C0" w:rsidRPr="00550BA9" w:rsidRDefault="00D955C0" w:rsidP="00EA7BFD">
      <w:pPr>
        <w:spacing w:line="360" w:lineRule="auto"/>
        <w:rPr>
          <w:rFonts w:ascii="Arial" w:hAnsi="Arial" w:cs="Arial"/>
          <w:smallCaps/>
          <w:color w:val="222222"/>
          <w:kern w:val="12"/>
          <w:sz w:val="12"/>
          <w:szCs w:val="12"/>
        </w:rPr>
      </w:pPr>
      <w:r w:rsidRPr="00550BA9">
        <w:rPr>
          <w:rFonts w:ascii="Arial" w:hAnsi="Arial" w:cs="Arial"/>
          <w:smallCaps/>
          <w:color w:val="222222"/>
          <w:kern w:val="12"/>
          <w:sz w:val="12"/>
          <w:szCs w:val="12"/>
        </w:rPr>
        <w:t>Walt Disney</w:t>
      </w:r>
    </w:p>
    <w:p w:rsidR="00D955C0" w:rsidRPr="004E2D2D" w:rsidRDefault="00D955C0" w:rsidP="004E2D2D">
      <w:pPr>
        <w:jc w:val="both"/>
        <w:rPr>
          <w:rFonts w:cs="Times New Roman"/>
          <w:b/>
          <w:sz w:val="12"/>
          <w:szCs w:val="12"/>
        </w:rPr>
      </w:pPr>
      <w:r w:rsidRPr="004E2D2D">
        <w:rPr>
          <w:rFonts w:cs="Times New Roman"/>
          <w:b/>
          <w:sz w:val="12"/>
          <w:szCs w:val="12"/>
        </w:rPr>
        <w:t>TURMA 902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ALEXANDER FERREIRA PIRES JUNIOR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ARTHUR LEONI DE VASCONCELLOS 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BERNARDO MESQUITA MARTINS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BERNARDO PEDRO NADAL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BRUNA BATISTA PINTO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DIEGO LOUVEN DE FONTES RAMOS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FILIPE FIGUEIREDO RABAÇA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GABRIELA FERRÃO DA CUNHA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GETÚLIO CÍCERO SANTOS CARDOSO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GUILHERME DOUGLAS F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R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DE ARAÚJO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INGRID VITÓRIA CHAGAS DOS SANTOS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JOHANNS ELLER LOPES FERREIRA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LANNA CAROLYNA VIEIRA DA COSTA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LEONARDO DE ALCANTARA MENEZES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LÍVIA CARVALHO OROFINO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LUISA FERRARI C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DE MESQUITA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LUISA XAVIER CHRIST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LUIZ CLAUDIO DE C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DOMINGOS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MARIA FERNANDA DA SILVA CORREA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MARIANA BORBA ROCHA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MARIANA DE OLIVEIRA OMENA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MARÍLIA ALVES DOS SANTOS MACHADO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MARLLON FERNANDES AMERICO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MATHEUS BERNINI PERON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MAURICIO COSME MAUÉS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NATÁLIA LOUISE MUNIZ VIEIRA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NAYANA LACERDA GUIMARÃES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PEDRO PAIXÃO BORGES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THAIS LOBATO DE ARAUJO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THIAGO VIEIRA DE ABREU LIMA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YOHANNA PATROCINIO BIUZO </w:t>
      </w:r>
    </w:p>
    <w:p w:rsidR="00D955C0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Pr="00E76FD8" w:rsidRDefault="00D955C0" w:rsidP="00EA7BFD">
      <w:pPr>
        <w:pBdr>
          <w:bottom w:val="single" w:sz="4" w:space="1" w:color="auto"/>
        </w:pBdr>
        <w:rPr>
          <w:rFonts w:ascii="Arial" w:hAnsi="Arial" w:cs="Arial"/>
          <w:b/>
          <w:smallCaps/>
          <w:kern w:val="15"/>
          <w:sz w:val="12"/>
          <w:szCs w:val="12"/>
        </w:rPr>
      </w:pPr>
      <w:r w:rsidRPr="00E76FD8">
        <w:rPr>
          <w:rFonts w:ascii="Arial" w:hAnsi="Arial" w:cs="Arial"/>
          <w:b/>
          <w:smallCaps/>
          <w:kern w:val="15"/>
          <w:sz w:val="12"/>
          <w:szCs w:val="12"/>
        </w:rPr>
        <w:t xml:space="preserve">Patrono </w:t>
      </w:r>
    </w:p>
    <w:p w:rsidR="00D955C0" w:rsidRPr="00550BA9" w:rsidRDefault="00D955C0" w:rsidP="00EA7BFD">
      <w:pPr>
        <w:spacing w:line="360" w:lineRule="auto"/>
        <w:rPr>
          <w:rFonts w:ascii="Arial" w:hAnsi="Arial" w:cs="Arial"/>
          <w:smallCaps/>
          <w:color w:val="222222"/>
          <w:kern w:val="12"/>
          <w:sz w:val="12"/>
          <w:szCs w:val="12"/>
        </w:rPr>
      </w:pPr>
      <w:r w:rsidRPr="00550BA9">
        <w:rPr>
          <w:rFonts w:ascii="Arial" w:hAnsi="Arial" w:cs="Arial"/>
          <w:smallCaps/>
          <w:color w:val="222222"/>
          <w:kern w:val="12"/>
          <w:sz w:val="12"/>
          <w:szCs w:val="12"/>
        </w:rPr>
        <w:t>Steve Jobs</w:t>
      </w:r>
    </w:p>
    <w:p w:rsidR="00D955C0" w:rsidRPr="004E2D2D" w:rsidRDefault="00D955C0" w:rsidP="004E2D2D">
      <w:pPr>
        <w:jc w:val="both"/>
        <w:rPr>
          <w:rFonts w:cs="Times New Roman"/>
          <w:b/>
          <w:sz w:val="12"/>
          <w:szCs w:val="12"/>
        </w:rPr>
      </w:pPr>
      <w:r w:rsidRPr="004E2D2D">
        <w:rPr>
          <w:rFonts w:cs="Times New Roman"/>
          <w:b/>
          <w:sz w:val="12"/>
          <w:szCs w:val="12"/>
        </w:rPr>
        <w:t>TURMA 903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>
        <w:rPr>
          <w:rFonts w:cs="Times New Roman"/>
          <w:sz w:val="12"/>
          <w:szCs w:val="12"/>
        </w:rPr>
        <w:t>ALEF SANTANA RODRIGUES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BEATRIZ DE LIMA BARROS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CATHARINE OLIVA MOLINARO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DAYANNE CHRYSTINE PINTO DIAS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DEBORAH KATIÚSSIA COÊLHO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DIEGO RIBEIRO DE OLIVIERA GAMBIER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EDUARDA ARAÚJO WERNECK LOPES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EDUARDA NERY TEIXEIRA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FERNANDA BRANDÃO GOMES DE SOUSA 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FERNANDO OLIVEIRA BARBOSA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GABRIEL BARBOSA FELIPPE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GIOVANNA CRUZ BURLAMAQUI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GIOVANNA VICTORIA DA S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PECSEN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GUILHERME AUGUSTO M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DE J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GARCIA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GUSTAVO DE MARI ANDRADE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JOÃO CARLOS SOUZA ALMEIDA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JOÃO PEDRO COSTA R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DE MEDEIROS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JÚLIA CAROLINA CARIO LOBÃO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KAIO CESAR OLIVEIRA DE ALMEIDA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LIEGE DE MIRANDA MACHADO CAEIRO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LUCCAS BASTOS FIGUEIRA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LUIZA CRISTINA CALLADO DE S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PIRES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LUIZA DE MELLO SOUZA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MARIA LUIZA SÁ MONDEGO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MATHEUS DE MELO GOMES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MIGUEL FELIPE MACHADO E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MONTEIRO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PAULA TAMIRES DINIZ N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HISSA SATUF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PIETRA AGUIAR N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MATTOS FARINHA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RAÍSSA SANTORO FERNANDEZ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RAUL BARROS ROCHA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THAMIRES PEREIRA CAVALCANTI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YAN RODRIGO DE ALMEIDA MACHADO </w:t>
      </w:r>
    </w:p>
    <w:p w:rsidR="00D955C0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Pr="00E76FD8" w:rsidRDefault="00D955C0" w:rsidP="00EA7BFD">
      <w:pPr>
        <w:pBdr>
          <w:bottom w:val="single" w:sz="4" w:space="1" w:color="auto"/>
        </w:pBdr>
        <w:rPr>
          <w:rFonts w:ascii="Arial" w:hAnsi="Arial" w:cs="Arial"/>
          <w:b/>
          <w:smallCaps/>
          <w:kern w:val="15"/>
          <w:sz w:val="12"/>
          <w:szCs w:val="12"/>
        </w:rPr>
      </w:pPr>
      <w:r w:rsidRPr="00E76FD8">
        <w:rPr>
          <w:rFonts w:ascii="Arial" w:hAnsi="Arial" w:cs="Arial"/>
          <w:b/>
          <w:smallCaps/>
          <w:kern w:val="15"/>
          <w:sz w:val="12"/>
          <w:szCs w:val="12"/>
        </w:rPr>
        <w:t xml:space="preserve">Patrono </w:t>
      </w:r>
    </w:p>
    <w:p w:rsidR="00D955C0" w:rsidRPr="00550BA9" w:rsidRDefault="00D955C0" w:rsidP="00EA7BFD">
      <w:pPr>
        <w:spacing w:line="360" w:lineRule="auto"/>
        <w:rPr>
          <w:rFonts w:ascii="Arial" w:hAnsi="Arial" w:cs="Arial"/>
          <w:smallCaps/>
          <w:color w:val="222222"/>
          <w:kern w:val="12"/>
          <w:sz w:val="12"/>
          <w:szCs w:val="12"/>
        </w:rPr>
      </w:pPr>
      <w:r w:rsidRPr="00550BA9">
        <w:rPr>
          <w:rFonts w:ascii="Arial" w:hAnsi="Arial" w:cs="Arial"/>
          <w:smallCaps/>
          <w:color w:val="222222"/>
          <w:kern w:val="12"/>
          <w:sz w:val="12"/>
          <w:szCs w:val="12"/>
        </w:rPr>
        <w:t>Edson Arantes do Nascimento (Pelé)</w:t>
      </w:r>
    </w:p>
    <w:p w:rsidR="00D955C0" w:rsidRPr="004E2D2D" w:rsidRDefault="00D955C0" w:rsidP="004E2D2D">
      <w:pPr>
        <w:jc w:val="both"/>
        <w:rPr>
          <w:rFonts w:cs="Times New Roman"/>
          <w:b/>
          <w:sz w:val="12"/>
          <w:szCs w:val="12"/>
        </w:rPr>
      </w:pPr>
      <w:r w:rsidRPr="004E2D2D">
        <w:rPr>
          <w:rFonts w:cs="Times New Roman"/>
          <w:b/>
          <w:sz w:val="12"/>
          <w:szCs w:val="12"/>
        </w:rPr>
        <w:t>TURMA 904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ANA BEATRIZ DAUDT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ANA CAROLINA BARBOSA CAUDET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BRUNA OLIVEIRA ROBLEDO DA COSTA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CÁSSIO REIS TELLES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DANIEL ARTINE MASTUB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DIOGO VASQUES DE OLIVEIRA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ESTER LEITÃO FRANCO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FABIANA SANTANA DE OLIVEIRA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FELIPE MAGNO COSTA RAMOS LEITÃO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GABRIEL CAPUANO LEITE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GUILHERME MARTINS NASSER PIRES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GUSTAVO DE ANDRADE RIBEIRO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HEITOR ALEXANDRE DE SOUZA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IGOR CARLOS GOES CARREIRA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JEAN CLAUDE DE SOUZA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JESSICA MASSA RIBEIRO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JONAS ALVES LYRA TEIXEIRA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LUCAS FRANÇA FERREIRA IGNACIO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LUCAS PACHECO RIBEIRO VIEIRA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LUIGI CLAUDIO CIANCIO JUNIOR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LUIZ FELIPE DE ARAUJO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LUIZ FELIPE REIS DO N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SOARES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MATHEUS VICENTE SOARES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MAYARA DIAS DELGADO LOPES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PÂMELA FONTES CORTES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PEDRO DA CUNHA PINHEIRO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RAFAEL ALMEIDA ORLANDO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THIAGO CAMPOS HALFOUN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VICTOR DE OLIVEIRA SILVA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VICTOR HUGO DOS SANTOS CLARO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VICTORIA DE LOURDES D’AVEIRO SILVA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VINICIUS XAVIER GARCIA </w:t>
      </w:r>
    </w:p>
    <w:p w:rsidR="00D955C0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Default="00D955C0" w:rsidP="004E2D2D">
      <w:pPr>
        <w:jc w:val="both"/>
        <w:rPr>
          <w:rFonts w:cs="Times New Roman"/>
          <w:sz w:val="12"/>
          <w:szCs w:val="12"/>
        </w:rPr>
        <w:sectPr w:rsidR="00D955C0" w:rsidSect="004E2D2D">
          <w:type w:val="continuous"/>
          <w:pgSz w:w="11906" w:h="16838" w:code="9"/>
          <w:pgMar w:top="851" w:right="851" w:bottom="851" w:left="851" w:header="709" w:footer="709" w:gutter="0"/>
          <w:cols w:num="4" w:space="284"/>
          <w:docGrid w:linePitch="360"/>
        </w:sectPr>
      </w:pPr>
    </w:p>
    <w:p w:rsidR="00D955C0" w:rsidRPr="00A76F03" w:rsidRDefault="00D955C0" w:rsidP="004E2D2D">
      <w:pPr>
        <w:jc w:val="both"/>
        <w:rPr>
          <w:rFonts w:cs="Times New Roman"/>
        </w:rPr>
      </w:pPr>
    </w:p>
    <w:p w:rsidR="00D955C0" w:rsidRPr="00A76F03" w:rsidRDefault="00D955C0" w:rsidP="004E2D2D">
      <w:pPr>
        <w:jc w:val="both"/>
        <w:rPr>
          <w:rFonts w:cs="Times New Roman"/>
          <w:b/>
        </w:rPr>
        <w:sectPr w:rsidR="00D955C0" w:rsidRPr="00A76F03" w:rsidSect="00132E44">
          <w:type w:val="continuous"/>
          <w:pgSz w:w="11906" w:h="16838" w:code="9"/>
          <w:pgMar w:top="851" w:right="851" w:bottom="851" w:left="851" w:header="709" w:footer="709" w:gutter="0"/>
          <w:cols w:space="284"/>
          <w:docGrid w:linePitch="360"/>
        </w:sectPr>
      </w:pPr>
    </w:p>
    <w:p w:rsidR="00D955C0" w:rsidRPr="00E76FD8" w:rsidRDefault="00D955C0" w:rsidP="00A97889">
      <w:pPr>
        <w:pBdr>
          <w:bottom w:val="single" w:sz="4" w:space="1" w:color="auto"/>
        </w:pBdr>
        <w:rPr>
          <w:rFonts w:ascii="Arial" w:hAnsi="Arial" w:cs="Arial"/>
          <w:b/>
          <w:smallCaps/>
          <w:kern w:val="15"/>
          <w:sz w:val="12"/>
          <w:szCs w:val="12"/>
        </w:rPr>
      </w:pPr>
      <w:r w:rsidRPr="00E76FD8">
        <w:rPr>
          <w:rFonts w:ascii="Arial" w:hAnsi="Arial" w:cs="Arial"/>
          <w:b/>
          <w:smallCaps/>
          <w:kern w:val="15"/>
          <w:sz w:val="12"/>
          <w:szCs w:val="12"/>
        </w:rPr>
        <w:t xml:space="preserve">Patrono </w:t>
      </w:r>
    </w:p>
    <w:p w:rsidR="00D955C0" w:rsidRPr="00550BA9" w:rsidRDefault="00D955C0" w:rsidP="00A97889">
      <w:pPr>
        <w:spacing w:line="360" w:lineRule="auto"/>
        <w:rPr>
          <w:rFonts w:ascii="Arial" w:hAnsi="Arial" w:cs="Arial"/>
          <w:smallCaps/>
          <w:color w:val="222222"/>
          <w:kern w:val="12"/>
          <w:sz w:val="12"/>
          <w:szCs w:val="12"/>
        </w:rPr>
      </w:pPr>
      <w:r w:rsidRPr="00550BA9">
        <w:rPr>
          <w:rFonts w:ascii="Arial" w:hAnsi="Arial" w:cs="Arial"/>
          <w:smallCaps/>
          <w:color w:val="222222"/>
          <w:kern w:val="12"/>
          <w:sz w:val="12"/>
          <w:szCs w:val="12"/>
        </w:rPr>
        <w:t>Renato Russo</w:t>
      </w:r>
    </w:p>
    <w:p w:rsidR="00D955C0" w:rsidRPr="004E2D2D" w:rsidRDefault="00D955C0" w:rsidP="004E2D2D">
      <w:pPr>
        <w:jc w:val="both"/>
        <w:rPr>
          <w:rFonts w:cs="Times New Roman"/>
          <w:b/>
          <w:sz w:val="12"/>
          <w:szCs w:val="12"/>
        </w:rPr>
      </w:pPr>
      <w:r w:rsidRPr="004E2D2D">
        <w:rPr>
          <w:rFonts w:cs="Times New Roman"/>
          <w:b/>
          <w:sz w:val="12"/>
          <w:szCs w:val="12"/>
        </w:rPr>
        <w:t>TURMA 905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ADRIANO BARROS DE AZEVEDO JUNIOR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ALEXANDER COSTA R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MORAIS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ÁLVARO JOSÉ DE SOUZA R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FILHO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AMANDA SANDER DE AMORIM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ANA BEATRIZ DE OLIVEIRA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ANA BEATRIZ DE OLIVEIRA CONCEIÇÃO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BEATRIZ GURGEL RODRIGUES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BRUNA PAOLA SANTOS ZONTA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CAIO MARCELINO BEZERRA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GABRIEL ALVES DE PAULA MOURA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GABRIEL FONSECA DE SOUSA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GABRIEL GUEDES DE CASTRO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GIOVANA HAU DE CARVALHO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GISELLE LIMA COSTA BRITO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IAN FELIPE DE SOUSA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JOÃO PEDRO DE O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GOUVÊA PAIVA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LARISSA MORAES MALERBI LANNES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LUIS FERNANDO DE O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MAGALHÃES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LUIZA MACEDO MENDES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MANUELA BARROS R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DO VALE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MARCELA PEIXOTO FARO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MARIA CECÍLIA MONTEIRO SANTOS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MATHEUS MANSO DEL VALLE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MAYARA CRISTINA MARTINS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PAULO HENRIQUE CORDEIRO DE BRITO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PEDRO LUIS MONTEIRO DE SOUZA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RAFAEL PESSANHA SILVA MARQUES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ROBERTA BEZERRA R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MACHADO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SABRINA DA SILVA CAETANO </w:t>
      </w:r>
    </w:p>
    <w:p w:rsidR="00D955C0" w:rsidRPr="00743EBE" w:rsidRDefault="00D955C0" w:rsidP="004E2D2D">
      <w:pPr>
        <w:jc w:val="both"/>
        <w:rPr>
          <w:rFonts w:cs="Times New Roman"/>
          <w:sz w:val="12"/>
          <w:szCs w:val="12"/>
        </w:rPr>
      </w:pPr>
      <w:r w:rsidRPr="00743EBE">
        <w:rPr>
          <w:rFonts w:cs="Times New Roman"/>
          <w:sz w:val="12"/>
          <w:szCs w:val="12"/>
        </w:rPr>
        <w:t>STEPHANIE MONNERAT MAGALHÃES</w:t>
      </w:r>
    </w:p>
    <w:p w:rsidR="00D955C0" w:rsidRPr="00743EBE" w:rsidRDefault="00D955C0" w:rsidP="004E2D2D">
      <w:pPr>
        <w:jc w:val="both"/>
        <w:rPr>
          <w:rFonts w:cs="Times New Roman"/>
          <w:sz w:val="12"/>
          <w:szCs w:val="12"/>
        </w:rPr>
      </w:pPr>
      <w:r w:rsidRPr="00743EBE">
        <w:rPr>
          <w:rFonts w:cs="Times New Roman"/>
          <w:sz w:val="12"/>
          <w:szCs w:val="12"/>
        </w:rPr>
        <w:t>WELLINGTON DOS SANTOS CARDOSO</w:t>
      </w:r>
    </w:p>
    <w:p w:rsidR="00D955C0" w:rsidRPr="00743EBE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Pr="00743EBE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Pr="00743EBE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Pr="00743EBE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Pr="00E76FD8" w:rsidRDefault="00D955C0" w:rsidP="00A97889">
      <w:pPr>
        <w:pBdr>
          <w:bottom w:val="single" w:sz="4" w:space="1" w:color="auto"/>
        </w:pBdr>
        <w:rPr>
          <w:rFonts w:ascii="Arial" w:hAnsi="Arial" w:cs="Arial"/>
          <w:b/>
          <w:smallCaps/>
          <w:kern w:val="15"/>
          <w:sz w:val="12"/>
          <w:szCs w:val="12"/>
        </w:rPr>
      </w:pPr>
      <w:r w:rsidRPr="00E76FD8">
        <w:rPr>
          <w:rFonts w:ascii="Arial" w:hAnsi="Arial" w:cs="Arial"/>
          <w:b/>
          <w:smallCaps/>
          <w:kern w:val="15"/>
          <w:sz w:val="12"/>
          <w:szCs w:val="12"/>
        </w:rPr>
        <w:t xml:space="preserve">Patrono </w:t>
      </w:r>
    </w:p>
    <w:p w:rsidR="00D955C0" w:rsidRPr="00550BA9" w:rsidRDefault="00D955C0" w:rsidP="00A97889">
      <w:pPr>
        <w:spacing w:line="360" w:lineRule="auto"/>
        <w:rPr>
          <w:rFonts w:ascii="Arial" w:hAnsi="Arial" w:cs="Arial"/>
          <w:smallCaps/>
          <w:color w:val="222222"/>
          <w:kern w:val="12"/>
          <w:sz w:val="12"/>
          <w:szCs w:val="12"/>
        </w:rPr>
      </w:pPr>
      <w:r w:rsidRPr="00550BA9">
        <w:rPr>
          <w:rFonts w:ascii="Arial" w:hAnsi="Arial" w:cs="Arial"/>
          <w:smallCaps/>
          <w:color w:val="222222"/>
          <w:kern w:val="12"/>
          <w:sz w:val="12"/>
          <w:szCs w:val="12"/>
        </w:rPr>
        <w:t>Sigmund Freud</w:t>
      </w:r>
    </w:p>
    <w:p w:rsidR="00D955C0" w:rsidRPr="004E2D2D" w:rsidRDefault="00D955C0" w:rsidP="004E2D2D">
      <w:pPr>
        <w:jc w:val="both"/>
        <w:rPr>
          <w:rFonts w:cs="Times New Roman"/>
          <w:b/>
          <w:sz w:val="12"/>
          <w:szCs w:val="12"/>
        </w:rPr>
      </w:pPr>
      <w:r w:rsidRPr="004E2D2D">
        <w:rPr>
          <w:rFonts w:cs="Times New Roman"/>
          <w:b/>
          <w:sz w:val="12"/>
          <w:szCs w:val="12"/>
        </w:rPr>
        <w:t>TURMA 906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ANDRESSA MAIA DOS SANTOS DA SILVA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BEATRIZ GOMES GUEDES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BIANCA BATISTA PINTO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CARLOS HENRIQUE NASSAR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CAROLINA FERRARI C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DE MESQUITA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CAROLINA GONÇALVES FELIX CORREIA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CAUE CHRISTIAN BARROS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CRISTHIAN GOMES TAVARES DA SILVA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DANIEL MACHADO DOS SANTOS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DIANA SOSA FIGUEIRA RODRIGUES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FELIPE ANTUNES DINIZ SEIBEL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FRANCISCO PINTO DE AZEVEDO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GABRIEL FERNANDES MILHEIRO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>
        <w:rPr>
          <w:rFonts w:cs="Times New Roman"/>
          <w:sz w:val="12"/>
          <w:szCs w:val="12"/>
        </w:rPr>
        <w:t>GABRIEL W.</w:t>
      </w:r>
      <w:r w:rsidRPr="004E2D2D">
        <w:rPr>
          <w:rFonts w:cs="Times New Roman"/>
          <w:sz w:val="12"/>
          <w:szCs w:val="12"/>
        </w:rPr>
        <w:t xml:space="preserve"> DE A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DE PAULA E SILVA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GUILHERME RODRIGUES FRAZÃO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GUSTAVO HENRIQUE FERREIRA PAIS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ISABELA KLEIM BARROS DE ARAÚJO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JACKSON MATHEUS DA S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MARIA CRUZ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JOÃO GABRIEL DE ABREU SOUZA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JOÃO PEDRO BARROSO SILVA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JONATHAN AUGUSTO ALVES DE SOUSA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JULIA RODRIGUES DE LEMOS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LETÍCIA MARIANE RODRIGUES MARTINS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LUCAS FELIPE INÁCIO REIS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LUIZ FELIPE RIBEIRO ROSA DE JESUS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MARCUS VINICIUS RIZIK DE A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OLIVEIRA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MARIANA DE FREITAS BARBOSA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PEDRO MARTINS CRUZ DE A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PEREIRA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PRISCILA FIRMINO CARNEIRO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RAFAELA GOMES DETTMAR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VINICIUS TEIXEIRA BARROSO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THEREZA CRISTINA DE GOES LOPES</w:t>
      </w:r>
    </w:p>
    <w:p w:rsidR="00D955C0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Pr="00E76FD8" w:rsidRDefault="00D955C0" w:rsidP="00A97889">
      <w:pPr>
        <w:pBdr>
          <w:bottom w:val="single" w:sz="4" w:space="1" w:color="auto"/>
        </w:pBdr>
        <w:rPr>
          <w:rFonts w:ascii="Arial" w:hAnsi="Arial" w:cs="Arial"/>
          <w:b/>
          <w:smallCaps/>
          <w:kern w:val="15"/>
          <w:sz w:val="12"/>
          <w:szCs w:val="12"/>
        </w:rPr>
      </w:pPr>
      <w:r w:rsidRPr="00E76FD8">
        <w:rPr>
          <w:rFonts w:ascii="Arial" w:hAnsi="Arial" w:cs="Arial"/>
          <w:b/>
          <w:smallCaps/>
          <w:kern w:val="15"/>
          <w:sz w:val="12"/>
          <w:szCs w:val="12"/>
        </w:rPr>
        <w:t xml:space="preserve">Patrono </w:t>
      </w:r>
    </w:p>
    <w:p w:rsidR="00D955C0" w:rsidRPr="00E76FD8" w:rsidRDefault="00D955C0" w:rsidP="00A97889">
      <w:pPr>
        <w:spacing w:line="360" w:lineRule="auto"/>
        <w:rPr>
          <w:rFonts w:ascii="Arial" w:hAnsi="Arial" w:cs="Arial"/>
          <w:smallCaps/>
          <w:kern w:val="15"/>
          <w:sz w:val="12"/>
          <w:szCs w:val="12"/>
        </w:rPr>
      </w:pPr>
      <w:r>
        <w:rPr>
          <w:rFonts w:ascii="Arial" w:hAnsi="Arial" w:cs="Arial"/>
          <w:smallCaps/>
          <w:kern w:val="15"/>
          <w:sz w:val="12"/>
          <w:szCs w:val="12"/>
        </w:rPr>
        <w:t>xxxx</w:t>
      </w:r>
    </w:p>
    <w:p w:rsidR="00D955C0" w:rsidRPr="004E2D2D" w:rsidRDefault="00D955C0" w:rsidP="004E2D2D">
      <w:pPr>
        <w:jc w:val="both"/>
        <w:rPr>
          <w:rFonts w:cs="Times New Roman"/>
          <w:b/>
          <w:sz w:val="12"/>
          <w:szCs w:val="12"/>
        </w:rPr>
      </w:pPr>
      <w:r w:rsidRPr="004E2D2D">
        <w:rPr>
          <w:rFonts w:cs="Times New Roman"/>
          <w:b/>
          <w:sz w:val="12"/>
          <w:szCs w:val="12"/>
        </w:rPr>
        <w:t>TURMA 907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ALESSANDRA MATTOS DUARTE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>
        <w:rPr>
          <w:noProof/>
          <w:lang w:eastAsia="pt-BR" w:bidi="ar-SA"/>
        </w:rPr>
        <w:pict>
          <v:shape id="Imagem 19" o:spid="_x0000_s1028" type="#_x0000_t75" alt="logo_novo" style="position:absolute;left:0;text-align:left;margin-left:103.55pt;margin-top:5.15pt;width:252pt;height:201.05pt;z-index:-251659776;visibility:visible" o:allowoverlap="f">
            <v:imagedata r:id="rId8" o:title=""/>
          </v:shape>
        </w:pict>
      </w:r>
      <w:r w:rsidRPr="004E2D2D">
        <w:rPr>
          <w:rFonts w:cs="Times New Roman"/>
          <w:sz w:val="12"/>
          <w:szCs w:val="12"/>
        </w:rPr>
        <w:t xml:space="preserve">ANA LUIZA DIAS DE LIMA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ANDRÉ CARVALHO DE FIGUEIREDO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ANDRÉ LUIZ LUCAS AMORIM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BRUNA ALMEIDA LIMA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BRUNO DE ANDRADE ARAUJO SANTOS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BRUNO NUNES SOARES DE CARVALHO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CAIO MATHEUS MARTINS MILHOMEM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DEBORAH GOMES SAMPAIO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EDUARDO LUIZ DA SILVA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FERNANDA GONÇALVES DE A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SILVA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GABRIEL TEIXEIRA DIAS DA COSTA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HENRIQUE DIAS DE AMORIM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IAGO LOBATO DE SÁ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IZOMAR QUEIROZ FERREIRA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KAUÊ ALBERT BENTES ARAGÃO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LUANA PAU BRASIL FERREIRA XAVIER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LUCAS DA SILVA DOS SANTOS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LUIZ OTÁVIO RODRIGUES DA MOTTA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MARCOS FELIPE VIEIRA DE V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REIS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NATHÁLIA BARBOSA ZACHARIAS MOTA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NILTON SILVA JUNIOR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PEDRO HENRIQUE SANTOS R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DA COSTA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>PEDRO HENRIQUE SERPA R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DE SOUZA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RAFAEL CALHEIROS DE SOUZA CABRAL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RAFAEL HENRIQUE ELIAS DIAS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RAISSA MUNT MIRANDA CAMBEIRO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>
        <w:rPr>
          <w:rFonts w:cs="Times New Roman"/>
          <w:sz w:val="12"/>
          <w:szCs w:val="12"/>
        </w:rPr>
        <w:t>THADEU HENRIQUE C.</w:t>
      </w:r>
      <w:r w:rsidRPr="004E2D2D">
        <w:rPr>
          <w:rFonts w:cs="Times New Roman"/>
          <w:sz w:val="12"/>
          <w:szCs w:val="12"/>
        </w:rPr>
        <w:t xml:space="preserve"> V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A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DE S</w:t>
      </w:r>
      <w:r>
        <w:rPr>
          <w:rFonts w:cs="Times New Roman"/>
          <w:sz w:val="12"/>
          <w:szCs w:val="12"/>
        </w:rPr>
        <w:t>.</w:t>
      </w:r>
      <w:r w:rsidRPr="004E2D2D">
        <w:rPr>
          <w:rFonts w:cs="Times New Roman"/>
          <w:sz w:val="12"/>
          <w:szCs w:val="12"/>
        </w:rPr>
        <w:t xml:space="preserve"> COSTA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VICTOR EVANGELISTA FIGUEIRA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VICTOR GARCEZ FERREIRA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VINICIUS CARVALHO DA SILVA ROMÃO </w:t>
      </w:r>
    </w:p>
    <w:p w:rsidR="00D955C0" w:rsidRPr="004E2D2D" w:rsidRDefault="00D955C0" w:rsidP="004E2D2D">
      <w:pPr>
        <w:tabs>
          <w:tab w:val="num" w:pos="360"/>
        </w:tabs>
        <w:jc w:val="both"/>
        <w:rPr>
          <w:rFonts w:cs="Times New Roman"/>
          <w:sz w:val="12"/>
          <w:szCs w:val="12"/>
        </w:rPr>
      </w:pPr>
      <w:r w:rsidRPr="004E2D2D">
        <w:rPr>
          <w:rFonts w:cs="Times New Roman"/>
          <w:sz w:val="12"/>
          <w:szCs w:val="12"/>
        </w:rPr>
        <w:t xml:space="preserve">YULLE MAGALHÃES BRANCO </w:t>
      </w:r>
    </w:p>
    <w:p w:rsidR="00D955C0" w:rsidRPr="004E2D2D" w:rsidRDefault="00D955C0" w:rsidP="004E2D2D">
      <w:pPr>
        <w:jc w:val="both"/>
        <w:rPr>
          <w:rFonts w:cs="Times New Roman"/>
          <w:sz w:val="12"/>
          <w:szCs w:val="12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p w:rsidR="00D955C0" w:rsidRPr="00D93997" w:rsidRDefault="00D955C0" w:rsidP="00D93997">
      <w:pPr>
        <w:spacing w:line="310" w:lineRule="exact"/>
        <w:jc w:val="both"/>
        <w:rPr>
          <w:rFonts w:ascii="Arial" w:hAnsi="Arial" w:cs="Arial"/>
          <w:sz w:val="21"/>
          <w:szCs w:val="21"/>
        </w:rPr>
      </w:pPr>
    </w:p>
    <w:sectPr w:rsidR="00D955C0" w:rsidRPr="00D93997" w:rsidSect="00D81E4B">
      <w:type w:val="continuous"/>
      <w:pgSz w:w="11906" w:h="16838" w:code="9"/>
      <w:pgMar w:top="851" w:right="851" w:bottom="851" w:left="851" w:header="709" w:footer="709" w:gutter="0"/>
      <w:cols w:num="4"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254636F8"/>
    <w:multiLevelType w:val="hybridMultilevel"/>
    <w:tmpl w:val="F5DA781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4FDC025F"/>
    <w:multiLevelType w:val="hybridMultilevel"/>
    <w:tmpl w:val="302C594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71DD7DF4"/>
    <w:multiLevelType w:val="hybridMultilevel"/>
    <w:tmpl w:val="A5620E8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28B5"/>
    <w:rsid w:val="00007628"/>
    <w:rsid w:val="00012845"/>
    <w:rsid w:val="0001518C"/>
    <w:rsid w:val="00015892"/>
    <w:rsid w:val="0002665E"/>
    <w:rsid w:val="00030E0F"/>
    <w:rsid w:val="00040AD3"/>
    <w:rsid w:val="000412C0"/>
    <w:rsid w:val="00045F14"/>
    <w:rsid w:val="0005228B"/>
    <w:rsid w:val="00055BE2"/>
    <w:rsid w:val="000639DC"/>
    <w:rsid w:val="0006541E"/>
    <w:rsid w:val="000738CA"/>
    <w:rsid w:val="00076129"/>
    <w:rsid w:val="00077422"/>
    <w:rsid w:val="00085D81"/>
    <w:rsid w:val="0009056F"/>
    <w:rsid w:val="00093791"/>
    <w:rsid w:val="00095D0F"/>
    <w:rsid w:val="000B4EF6"/>
    <w:rsid w:val="000B7BEB"/>
    <w:rsid w:val="000C02FD"/>
    <w:rsid w:val="000C18FB"/>
    <w:rsid w:val="000C51D3"/>
    <w:rsid w:val="000C6DC2"/>
    <w:rsid w:val="000D6EC1"/>
    <w:rsid w:val="000E3D05"/>
    <w:rsid w:val="000E4E92"/>
    <w:rsid w:val="000F498D"/>
    <w:rsid w:val="001051E8"/>
    <w:rsid w:val="00111144"/>
    <w:rsid w:val="00121386"/>
    <w:rsid w:val="0012300D"/>
    <w:rsid w:val="00124BFC"/>
    <w:rsid w:val="00127F0A"/>
    <w:rsid w:val="00132E44"/>
    <w:rsid w:val="00141616"/>
    <w:rsid w:val="0014422A"/>
    <w:rsid w:val="00164BCF"/>
    <w:rsid w:val="001704BE"/>
    <w:rsid w:val="00182295"/>
    <w:rsid w:val="001A0B1F"/>
    <w:rsid w:val="001A28BC"/>
    <w:rsid w:val="001A2EA3"/>
    <w:rsid w:val="001A343A"/>
    <w:rsid w:val="001B24C6"/>
    <w:rsid w:val="001B7EB2"/>
    <w:rsid w:val="001C386B"/>
    <w:rsid w:val="001C41D5"/>
    <w:rsid w:val="001D58B0"/>
    <w:rsid w:val="001D7F1E"/>
    <w:rsid w:val="001E0D59"/>
    <w:rsid w:val="001E2DC1"/>
    <w:rsid w:val="001F1B6A"/>
    <w:rsid w:val="001F2DF3"/>
    <w:rsid w:val="00202BE4"/>
    <w:rsid w:val="00212E5F"/>
    <w:rsid w:val="00226425"/>
    <w:rsid w:val="00234A0D"/>
    <w:rsid w:val="00235331"/>
    <w:rsid w:val="00242B29"/>
    <w:rsid w:val="00243A09"/>
    <w:rsid w:val="00250907"/>
    <w:rsid w:val="00251F71"/>
    <w:rsid w:val="00251FDF"/>
    <w:rsid w:val="002626E9"/>
    <w:rsid w:val="00264AB4"/>
    <w:rsid w:val="00267FBB"/>
    <w:rsid w:val="002759FF"/>
    <w:rsid w:val="00276BE7"/>
    <w:rsid w:val="002775C8"/>
    <w:rsid w:val="00282803"/>
    <w:rsid w:val="002843D3"/>
    <w:rsid w:val="002912F2"/>
    <w:rsid w:val="002B0477"/>
    <w:rsid w:val="002B2EBC"/>
    <w:rsid w:val="002B4797"/>
    <w:rsid w:val="002B5269"/>
    <w:rsid w:val="002D2A03"/>
    <w:rsid w:val="002D5DBE"/>
    <w:rsid w:val="002D7017"/>
    <w:rsid w:val="002D734F"/>
    <w:rsid w:val="002D7EA2"/>
    <w:rsid w:val="002F23B1"/>
    <w:rsid w:val="002F2952"/>
    <w:rsid w:val="002F5339"/>
    <w:rsid w:val="002F6F0C"/>
    <w:rsid w:val="0031335E"/>
    <w:rsid w:val="00315677"/>
    <w:rsid w:val="00324402"/>
    <w:rsid w:val="0032682A"/>
    <w:rsid w:val="003335B9"/>
    <w:rsid w:val="0033671C"/>
    <w:rsid w:val="0034602C"/>
    <w:rsid w:val="00347755"/>
    <w:rsid w:val="00350B0F"/>
    <w:rsid w:val="00353245"/>
    <w:rsid w:val="00353302"/>
    <w:rsid w:val="003620DD"/>
    <w:rsid w:val="00367E77"/>
    <w:rsid w:val="00375ED4"/>
    <w:rsid w:val="0038207F"/>
    <w:rsid w:val="00393D69"/>
    <w:rsid w:val="00396034"/>
    <w:rsid w:val="003971AC"/>
    <w:rsid w:val="00397F16"/>
    <w:rsid w:val="003A2BFD"/>
    <w:rsid w:val="003A37CE"/>
    <w:rsid w:val="003B14F8"/>
    <w:rsid w:val="003B3A74"/>
    <w:rsid w:val="003B648D"/>
    <w:rsid w:val="003C4080"/>
    <w:rsid w:val="003C665D"/>
    <w:rsid w:val="003D3274"/>
    <w:rsid w:val="003E05D2"/>
    <w:rsid w:val="003E3297"/>
    <w:rsid w:val="00400DA6"/>
    <w:rsid w:val="00405A09"/>
    <w:rsid w:val="00411FD9"/>
    <w:rsid w:val="00413723"/>
    <w:rsid w:val="004166C3"/>
    <w:rsid w:val="00424EE8"/>
    <w:rsid w:val="00426BBC"/>
    <w:rsid w:val="00431B93"/>
    <w:rsid w:val="00433848"/>
    <w:rsid w:val="00437B99"/>
    <w:rsid w:val="00441BC0"/>
    <w:rsid w:val="004457F8"/>
    <w:rsid w:val="00450D27"/>
    <w:rsid w:val="00451185"/>
    <w:rsid w:val="00451AAE"/>
    <w:rsid w:val="004673E4"/>
    <w:rsid w:val="00467FF2"/>
    <w:rsid w:val="004704D8"/>
    <w:rsid w:val="00472A19"/>
    <w:rsid w:val="00491667"/>
    <w:rsid w:val="004A3D6A"/>
    <w:rsid w:val="004A5775"/>
    <w:rsid w:val="004A6F5E"/>
    <w:rsid w:val="004B6442"/>
    <w:rsid w:val="004C3296"/>
    <w:rsid w:val="004C4AD0"/>
    <w:rsid w:val="004C5E4D"/>
    <w:rsid w:val="004D13BB"/>
    <w:rsid w:val="004D3768"/>
    <w:rsid w:val="004D4FAC"/>
    <w:rsid w:val="004E2D2D"/>
    <w:rsid w:val="004E5E57"/>
    <w:rsid w:val="004F05AC"/>
    <w:rsid w:val="004F1033"/>
    <w:rsid w:val="004F1B65"/>
    <w:rsid w:val="004F501B"/>
    <w:rsid w:val="004F71A8"/>
    <w:rsid w:val="0050534F"/>
    <w:rsid w:val="005179F8"/>
    <w:rsid w:val="0052550F"/>
    <w:rsid w:val="005324B6"/>
    <w:rsid w:val="0053387D"/>
    <w:rsid w:val="005414EF"/>
    <w:rsid w:val="00541504"/>
    <w:rsid w:val="00545D78"/>
    <w:rsid w:val="00550BA9"/>
    <w:rsid w:val="005515EA"/>
    <w:rsid w:val="00551863"/>
    <w:rsid w:val="00556789"/>
    <w:rsid w:val="00556EF7"/>
    <w:rsid w:val="005636DC"/>
    <w:rsid w:val="00566E10"/>
    <w:rsid w:val="005768E4"/>
    <w:rsid w:val="005B3069"/>
    <w:rsid w:val="005B6956"/>
    <w:rsid w:val="005D11EB"/>
    <w:rsid w:val="006011A7"/>
    <w:rsid w:val="00601962"/>
    <w:rsid w:val="006117CA"/>
    <w:rsid w:val="00613390"/>
    <w:rsid w:val="00620774"/>
    <w:rsid w:val="00636093"/>
    <w:rsid w:val="006412E1"/>
    <w:rsid w:val="0064424B"/>
    <w:rsid w:val="00650171"/>
    <w:rsid w:val="00652502"/>
    <w:rsid w:val="0066714D"/>
    <w:rsid w:val="0067131A"/>
    <w:rsid w:val="00671CB4"/>
    <w:rsid w:val="00673BBE"/>
    <w:rsid w:val="006805B9"/>
    <w:rsid w:val="0068081A"/>
    <w:rsid w:val="006834CF"/>
    <w:rsid w:val="0069006D"/>
    <w:rsid w:val="00692740"/>
    <w:rsid w:val="00693791"/>
    <w:rsid w:val="00693DD5"/>
    <w:rsid w:val="006A671B"/>
    <w:rsid w:val="006B42A1"/>
    <w:rsid w:val="006B64E8"/>
    <w:rsid w:val="006C00F1"/>
    <w:rsid w:val="006C491D"/>
    <w:rsid w:val="006C66C7"/>
    <w:rsid w:val="006C672E"/>
    <w:rsid w:val="006E2DE1"/>
    <w:rsid w:val="006E67B0"/>
    <w:rsid w:val="006F2620"/>
    <w:rsid w:val="006F698F"/>
    <w:rsid w:val="007003E1"/>
    <w:rsid w:val="007005BF"/>
    <w:rsid w:val="00704A22"/>
    <w:rsid w:val="00715945"/>
    <w:rsid w:val="0071758B"/>
    <w:rsid w:val="00734F72"/>
    <w:rsid w:val="00743EBE"/>
    <w:rsid w:val="0074419A"/>
    <w:rsid w:val="00744839"/>
    <w:rsid w:val="0074568A"/>
    <w:rsid w:val="007507D0"/>
    <w:rsid w:val="0075120F"/>
    <w:rsid w:val="00752C5E"/>
    <w:rsid w:val="007562B0"/>
    <w:rsid w:val="007604E1"/>
    <w:rsid w:val="007662E8"/>
    <w:rsid w:val="00766BFE"/>
    <w:rsid w:val="007706E2"/>
    <w:rsid w:val="007A1650"/>
    <w:rsid w:val="007A4725"/>
    <w:rsid w:val="007B5D15"/>
    <w:rsid w:val="007B5F4A"/>
    <w:rsid w:val="007C522A"/>
    <w:rsid w:val="007D1FC2"/>
    <w:rsid w:val="007F06A0"/>
    <w:rsid w:val="007F3388"/>
    <w:rsid w:val="008013B3"/>
    <w:rsid w:val="008051AD"/>
    <w:rsid w:val="00806831"/>
    <w:rsid w:val="00814D90"/>
    <w:rsid w:val="008256FE"/>
    <w:rsid w:val="00831408"/>
    <w:rsid w:val="0083267B"/>
    <w:rsid w:val="0083572D"/>
    <w:rsid w:val="00843D7F"/>
    <w:rsid w:val="0085334B"/>
    <w:rsid w:val="00864314"/>
    <w:rsid w:val="00872226"/>
    <w:rsid w:val="008767B0"/>
    <w:rsid w:val="008838FA"/>
    <w:rsid w:val="008855B5"/>
    <w:rsid w:val="00887022"/>
    <w:rsid w:val="008955C2"/>
    <w:rsid w:val="008A0865"/>
    <w:rsid w:val="008A1DEF"/>
    <w:rsid w:val="008A2CBD"/>
    <w:rsid w:val="008A6F68"/>
    <w:rsid w:val="008B4255"/>
    <w:rsid w:val="008B6640"/>
    <w:rsid w:val="008C1219"/>
    <w:rsid w:val="008C4666"/>
    <w:rsid w:val="008C68D6"/>
    <w:rsid w:val="008E5392"/>
    <w:rsid w:val="008E7729"/>
    <w:rsid w:val="008E7CBC"/>
    <w:rsid w:val="008F0A6E"/>
    <w:rsid w:val="008F1435"/>
    <w:rsid w:val="009032EB"/>
    <w:rsid w:val="00903DF2"/>
    <w:rsid w:val="00907695"/>
    <w:rsid w:val="00907841"/>
    <w:rsid w:val="0091152C"/>
    <w:rsid w:val="00916761"/>
    <w:rsid w:val="009228B5"/>
    <w:rsid w:val="00922909"/>
    <w:rsid w:val="00930770"/>
    <w:rsid w:val="00933C56"/>
    <w:rsid w:val="00936E47"/>
    <w:rsid w:val="00954A3F"/>
    <w:rsid w:val="00957F8B"/>
    <w:rsid w:val="009601D6"/>
    <w:rsid w:val="009658CB"/>
    <w:rsid w:val="00966FEA"/>
    <w:rsid w:val="00971DD5"/>
    <w:rsid w:val="00983E5C"/>
    <w:rsid w:val="0099032A"/>
    <w:rsid w:val="009939D7"/>
    <w:rsid w:val="009A3B77"/>
    <w:rsid w:val="009A79D6"/>
    <w:rsid w:val="009B6B27"/>
    <w:rsid w:val="009C0865"/>
    <w:rsid w:val="009C7AE0"/>
    <w:rsid w:val="009D4AAD"/>
    <w:rsid w:val="009D53E7"/>
    <w:rsid w:val="009E7DC1"/>
    <w:rsid w:val="00A0236A"/>
    <w:rsid w:val="00A10453"/>
    <w:rsid w:val="00A16C41"/>
    <w:rsid w:val="00A20A7B"/>
    <w:rsid w:val="00A25983"/>
    <w:rsid w:val="00A261FD"/>
    <w:rsid w:val="00A33117"/>
    <w:rsid w:val="00A3357F"/>
    <w:rsid w:val="00A43074"/>
    <w:rsid w:val="00A45599"/>
    <w:rsid w:val="00A54FCE"/>
    <w:rsid w:val="00A57546"/>
    <w:rsid w:val="00A62C8C"/>
    <w:rsid w:val="00A632AC"/>
    <w:rsid w:val="00A669CB"/>
    <w:rsid w:val="00A71B81"/>
    <w:rsid w:val="00A74917"/>
    <w:rsid w:val="00A75A49"/>
    <w:rsid w:val="00A76F03"/>
    <w:rsid w:val="00A77674"/>
    <w:rsid w:val="00A90B19"/>
    <w:rsid w:val="00A91EBB"/>
    <w:rsid w:val="00A97889"/>
    <w:rsid w:val="00AA5F3F"/>
    <w:rsid w:val="00AB611E"/>
    <w:rsid w:val="00AB6AE4"/>
    <w:rsid w:val="00AB7DA9"/>
    <w:rsid w:val="00AC24E3"/>
    <w:rsid w:val="00AD7900"/>
    <w:rsid w:val="00AE266D"/>
    <w:rsid w:val="00AE2DBB"/>
    <w:rsid w:val="00AE658D"/>
    <w:rsid w:val="00AF328E"/>
    <w:rsid w:val="00B00DDD"/>
    <w:rsid w:val="00B01AAD"/>
    <w:rsid w:val="00B061BD"/>
    <w:rsid w:val="00B13C44"/>
    <w:rsid w:val="00B14DF9"/>
    <w:rsid w:val="00B1581D"/>
    <w:rsid w:val="00B215E0"/>
    <w:rsid w:val="00B3483D"/>
    <w:rsid w:val="00B368BD"/>
    <w:rsid w:val="00B40063"/>
    <w:rsid w:val="00B403FE"/>
    <w:rsid w:val="00B51AF4"/>
    <w:rsid w:val="00B520AE"/>
    <w:rsid w:val="00B53820"/>
    <w:rsid w:val="00B54919"/>
    <w:rsid w:val="00B5648A"/>
    <w:rsid w:val="00B56BDE"/>
    <w:rsid w:val="00B619D9"/>
    <w:rsid w:val="00B65EE9"/>
    <w:rsid w:val="00B67D70"/>
    <w:rsid w:val="00B7568D"/>
    <w:rsid w:val="00B80C55"/>
    <w:rsid w:val="00B817B8"/>
    <w:rsid w:val="00B82DC5"/>
    <w:rsid w:val="00BA0593"/>
    <w:rsid w:val="00BA5FF8"/>
    <w:rsid w:val="00BA60AE"/>
    <w:rsid w:val="00BA60F5"/>
    <w:rsid w:val="00BB2B8C"/>
    <w:rsid w:val="00BD0AE0"/>
    <w:rsid w:val="00BD2BE0"/>
    <w:rsid w:val="00BD378B"/>
    <w:rsid w:val="00BD64FF"/>
    <w:rsid w:val="00BF02F6"/>
    <w:rsid w:val="00BF16C2"/>
    <w:rsid w:val="00BF1A7D"/>
    <w:rsid w:val="00C10AD2"/>
    <w:rsid w:val="00C169F8"/>
    <w:rsid w:val="00C2299A"/>
    <w:rsid w:val="00C24C9F"/>
    <w:rsid w:val="00C31D69"/>
    <w:rsid w:val="00C366EE"/>
    <w:rsid w:val="00C36A61"/>
    <w:rsid w:val="00C412A6"/>
    <w:rsid w:val="00C55FF5"/>
    <w:rsid w:val="00C80CF4"/>
    <w:rsid w:val="00C840AC"/>
    <w:rsid w:val="00C86E35"/>
    <w:rsid w:val="00C9114C"/>
    <w:rsid w:val="00C912AC"/>
    <w:rsid w:val="00C94CD1"/>
    <w:rsid w:val="00C97099"/>
    <w:rsid w:val="00CA57A0"/>
    <w:rsid w:val="00CB02BA"/>
    <w:rsid w:val="00CB5934"/>
    <w:rsid w:val="00CC01E5"/>
    <w:rsid w:val="00CC1805"/>
    <w:rsid w:val="00CC3DFF"/>
    <w:rsid w:val="00CC76CC"/>
    <w:rsid w:val="00CC7DA6"/>
    <w:rsid w:val="00CD4071"/>
    <w:rsid w:val="00CD58F2"/>
    <w:rsid w:val="00CE28D6"/>
    <w:rsid w:val="00CE5600"/>
    <w:rsid w:val="00CF2E56"/>
    <w:rsid w:val="00CF7D14"/>
    <w:rsid w:val="00D036C7"/>
    <w:rsid w:val="00D0483B"/>
    <w:rsid w:val="00D04A81"/>
    <w:rsid w:val="00D053EA"/>
    <w:rsid w:val="00D2411B"/>
    <w:rsid w:val="00D2590B"/>
    <w:rsid w:val="00D30758"/>
    <w:rsid w:val="00D317F7"/>
    <w:rsid w:val="00D43896"/>
    <w:rsid w:val="00D439CC"/>
    <w:rsid w:val="00D4552D"/>
    <w:rsid w:val="00D52300"/>
    <w:rsid w:val="00D52A1A"/>
    <w:rsid w:val="00D73C4E"/>
    <w:rsid w:val="00D74BC5"/>
    <w:rsid w:val="00D77797"/>
    <w:rsid w:val="00D80950"/>
    <w:rsid w:val="00D81E4B"/>
    <w:rsid w:val="00D83665"/>
    <w:rsid w:val="00D87615"/>
    <w:rsid w:val="00D93997"/>
    <w:rsid w:val="00D955C0"/>
    <w:rsid w:val="00DA5020"/>
    <w:rsid w:val="00DD0A43"/>
    <w:rsid w:val="00DD2890"/>
    <w:rsid w:val="00DE1311"/>
    <w:rsid w:val="00DE234B"/>
    <w:rsid w:val="00DE280A"/>
    <w:rsid w:val="00DF25D9"/>
    <w:rsid w:val="00DF675B"/>
    <w:rsid w:val="00DF6A47"/>
    <w:rsid w:val="00E07071"/>
    <w:rsid w:val="00E072E5"/>
    <w:rsid w:val="00E0735C"/>
    <w:rsid w:val="00E07DA8"/>
    <w:rsid w:val="00E109C5"/>
    <w:rsid w:val="00E1124B"/>
    <w:rsid w:val="00E11FD9"/>
    <w:rsid w:val="00E14AE8"/>
    <w:rsid w:val="00E17F04"/>
    <w:rsid w:val="00E20867"/>
    <w:rsid w:val="00E22665"/>
    <w:rsid w:val="00E23413"/>
    <w:rsid w:val="00E244CF"/>
    <w:rsid w:val="00E27F48"/>
    <w:rsid w:val="00E33A8E"/>
    <w:rsid w:val="00E3421A"/>
    <w:rsid w:val="00E37EF8"/>
    <w:rsid w:val="00E42037"/>
    <w:rsid w:val="00E45472"/>
    <w:rsid w:val="00E5706E"/>
    <w:rsid w:val="00E66F51"/>
    <w:rsid w:val="00E76FD8"/>
    <w:rsid w:val="00E807AE"/>
    <w:rsid w:val="00E82318"/>
    <w:rsid w:val="00EA7BFD"/>
    <w:rsid w:val="00EB2D7E"/>
    <w:rsid w:val="00EC06D1"/>
    <w:rsid w:val="00EC1039"/>
    <w:rsid w:val="00EC3172"/>
    <w:rsid w:val="00EC5A48"/>
    <w:rsid w:val="00EC7F68"/>
    <w:rsid w:val="00ED0D18"/>
    <w:rsid w:val="00EE7472"/>
    <w:rsid w:val="00EE79A0"/>
    <w:rsid w:val="00EF0338"/>
    <w:rsid w:val="00F06FFF"/>
    <w:rsid w:val="00F12917"/>
    <w:rsid w:val="00F13851"/>
    <w:rsid w:val="00F151E8"/>
    <w:rsid w:val="00F4332F"/>
    <w:rsid w:val="00F43962"/>
    <w:rsid w:val="00F44BA6"/>
    <w:rsid w:val="00F63B4D"/>
    <w:rsid w:val="00F72EBD"/>
    <w:rsid w:val="00F80E30"/>
    <w:rsid w:val="00F874F9"/>
    <w:rsid w:val="00F87DEE"/>
    <w:rsid w:val="00FA131A"/>
    <w:rsid w:val="00FB1A43"/>
    <w:rsid w:val="00FB1E16"/>
    <w:rsid w:val="00FB4CFE"/>
    <w:rsid w:val="00FB4E8E"/>
    <w:rsid w:val="00FB6888"/>
    <w:rsid w:val="00FD5145"/>
    <w:rsid w:val="00FE17EE"/>
    <w:rsid w:val="00FE79AD"/>
    <w:rsid w:val="00FF65F2"/>
    <w:rsid w:val="00FF684B"/>
    <w:rsid w:val="00FF7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B5"/>
    <w:pPr>
      <w:widowControl w:val="0"/>
      <w:suppressAutoHyphens/>
    </w:pPr>
    <w:rPr>
      <w:rFonts w:eastAsia="Arial Unicode MS" w:cs="Tahoma"/>
      <w:kern w:val="1"/>
      <w:sz w:val="24"/>
      <w:szCs w:val="24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228B5"/>
    <w:pPr>
      <w:keepNext/>
      <w:widowControl/>
      <w:tabs>
        <w:tab w:val="num" w:pos="864"/>
      </w:tabs>
      <w:ind w:left="864" w:hanging="864"/>
      <w:outlineLvl w:val="3"/>
    </w:pPr>
    <w:rPr>
      <w:rFonts w:eastAsia="Times New Roman" w:cs="Times New Roman"/>
      <w:i/>
      <w:iCs/>
      <w:kern w:val="0"/>
      <w:lang w:eastAsia="ar-SA"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6E67B0"/>
    <w:rPr>
      <w:rFonts w:cs="Times New Roman"/>
      <w:i/>
      <w:iCs/>
      <w:sz w:val="24"/>
      <w:szCs w:val="24"/>
      <w:lang w:eastAsia="ar-SA" w:bidi="ar-SA"/>
    </w:rPr>
  </w:style>
  <w:style w:type="table" w:styleId="TableGrid">
    <w:name w:val="Table Grid"/>
    <w:basedOn w:val="TableNormal"/>
    <w:uiPriority w:val="99"/>
    <w:rsid w:val="009228B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8051A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051AD"/>
    <w:rPr>
      <w:rFonts w:ascii="Tahoma" w:eastAsia="Arial Unicode MS" w:hAnsi="Tahoma" w:cs="Mangal"/>
      <w:kern w:val="1"/>
      <w:sz w:val="14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78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298"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59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8304"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596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88306"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596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8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8299"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596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88311"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596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1372</Words>
  <Characters>7411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aurelio</dc:creator>
  <cp:keywords/>
  <dc:description/>
  <cp:lastModifiedBy>marco aurelio</cp:lastModifiedBy>
  <cp:revision>2</cp:revision>
  <cp:lastPrinted>2011-11-09T16:22:00Z</cp:lastPrinted>
  <dcterms:created xsi:type="dcterms:W3CDTF">2011-12-27T14:57:00Z</dcterms:created>
  <dcterms:modified xsi:type="dcterms:W3CDTF">2011-12-27T14:57:00Z</dcterms:modified>
</cp:coreProperties>
</file>